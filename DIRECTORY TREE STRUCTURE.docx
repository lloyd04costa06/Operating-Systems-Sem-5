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CBD8" w14:textId="4D8D5B30" w:rsidR="00F830F8" w:rsidRPr="00F830F8" w:rsidRDefault="00C33F78" w:rsidP="00F830F8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DIRECTORY TREE STRUCTURE</w:t>
      </w:r>
    </w:p>
    <w:p w14:paraId="06F6F06B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A71EF45" w14:textId="23ADFBB7" w:rsidR="003803E6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EXPT NO:</w:t>
      </w:r>
      <w:r w:rsidR="00C33F7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2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                                                                              </w:t>
      </w:r>
      <w:proofErr w:type="gramStart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DATE</w:t>
      </w:r>
      <w:proofErr w:type="gramEnd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  <w:r w:rsidR="00C33F7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7/9/2022</w:t>
      </w:r>
    </w:p>
    <w:p w14:paraId="0FF4FEF7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4E5F57D" w14:textId="649E6A2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AIM</w:t>
      </w:r>
    </w:p>
    <w:p w14:paraId="2C5B4FBB" w14:textId="6A0457AB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color w:val="000000"/>
        </w:rPr>
        <w:t>To create a tree structure using Directories/Files with help of various Linux Commands.</w:t>
      </w:r>
    </w:p>
    <w:p w14:paraId="4507993F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5F7533C" w14:textId="3C4100CF" w:rsidR="00C33F7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THEORY</w:t>
      </w:r>
    </w:p>
    <w:p w14:paraId="12C80DAE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Various commands we used are:</w:t>
      </w:r>
    </w:p>
    <w:p w14:paraId="1FC17B45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ls- list all files and directories in current working directory.</w:t>
      </w:r>
    </w:p>
    <w:p w14:paraId="5CA2C7BD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cat&gt;&gt;filename- create new file with specified name.</w:t>
      </w:r>
    </w:p>
    <w:p w14:paraId="6BD592A9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cat filename- displays content of file.</w:t>
      </w:r>
    </w:p>
    <w:p w14:paraId="7B683C40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cd- used to go back to root directory.</w:t>
      </w:r>
    </w:p>
    <w:p w14:paraId="68DC61F4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cd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- use to change directory to go back one folder.</w:t>
      </w:r>
    </w:p>
    <w:p w14:paraId="69A6AD79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mkdir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foldername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 to create a directory.</w:t>
      </w:r>
    </w:p>
    <w:p w14:paraId="3A59E103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rmdir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foldername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 to delete a directory. 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delete directory, it should be empty first)</w:t>
      </w:r>
    </w:p>
    <w:p w14:paraId="2519F2B4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6. rm filename- delete file.</w:t>
      </w:r>
    </w:p>
    <w:p w14:paraId="6F80A939" w14:textId="24C8E123" w:rsidR="00C33F78" w:rsidRDefault="00C33F78" w:rsidP="00C33F7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7. tree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foldername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 to show all tree like structure formed using all the folders/files and subfolders/subfiles within it.</w:t>
      </w:r>
    </w:p>
    <w:p w14:paraId="77357BEC" w14:textId="77777777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Problem Statement:</w:t>
      </w:r>
    </w:p>
    <w:p w14:paraId="59DFF3C2" w14:textId="22421C7A" w:rsidR="00C33F78" w:rsidRDefault="00C33F78" w:rsidP="00C33F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create a directory tree structure shown below using various Linux commands:</w:t>
      </w:r>
    </w:p>
    <w:p w14:paraId="4971D0AF" w14:textId="5D4B42C5" w:rsidR="00C33F78" w:rsidRDefault="00710239" w:rsidP="00C33F78">
      <w:pPr>
        <w:pStyle w:val="NormalWeb"/>
        <w:spacing w:before="0" w:beforeAutospacing="0" w:after="160" w:afterAutospacing="0"/>
      </w:pPr>
      <w:r w:rsidRPr="00C33F78">
        <w:drawing>
          <wp:anchor distT="0" distB="0" distL="114300" distR="114300" simplePos="0" relativeHeight="251658240" behindDoc="0" locked="0" layoutInCell="1" allowOverlap="1" wp14:anchorId="26B2C2B1" wp14:editId="41BCF5D8">
            <wp:simplePos x="0" y="0"/>
            <wp:positionH relativeFrom="column">
              <wp:posOffset>289560</wp:posOffset>
            </wp:positionH>
            <wp:positionV relativeFrom="paragraph">
              <wp:posOffset>184785</wp:posOffset>
            </wp:positionV>
            <wp:extent cx="4808220" cy="26136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4E7BA" w14:textId="77777777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77750C0" w14:textId="15037686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0E6AAA7" w14:textId="6C2D9671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BF15BB9" w14:textId="6558869F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031675E" w14:textId="52574050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84B1B9E" w14:textId="746F8570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55F226E" w14:textId="77777777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3C78562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66D3F58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FC8B1D9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C53010C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E3BC0FD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BE63494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A706289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19AD45A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E05F7D6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EDB092E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629A982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FFB65F7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0527321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2B05204" w14:textId="77777777" w:rsidR="00710239" w:rsidRDefault="00710239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761B2F5" w14:textId="26179B5F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OUTPUT</w:t>
      </w:r>
    </w:p>
    <w:p w14:paraId="44B57F62" w14:textId="77777777" w:rsidR="00C33F78" w:rsidRDefault="00C33F7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B748B89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:~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$ cd Desktop</w:t>
      </w:r>
    </w:p>
    <w:p w14:paraId="3119D9F1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-bash: cd: Desktop: No such file or directory</w:t>
      </w:r>
    </w:p>
    <w:p w14:paraId="47CABDDB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:~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$ cd 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/Desktop</w:t>
      </w:r>
    </w:p>
    <w:p w14:paraId="47E24317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GEC</w:t>
      </w:r>
    </w:p>
    <w:p w14:paraId="4E349C9A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/Desktop$ cd GEC</w:t>
      </w:r>
    </w:p>
    <w:p w14:paraId="53689237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CIVIL</w:t>
      </w:r>
    </w:p>
    <w:p w14:paraId="6DBE32C0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COMP</w:t>
      </w:r>
    </w:p>
    <w:p w14:paraId="34ADE9BC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EnE</w:t>
      </w:r>
      <w:proofErr w:type="spellEnd"/>
    </w:p>
    <w:p w14:paraId="0EECA00D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ETC</w:t>
      </w:r>
    </w:p>
    <w:p w14:paraId="26C4C287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IT</w:t>
      </w:r>
    </w:p>
    <w:p w14:paraId="65678A89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MECH</w:t>
      </w:r>
    </w:p>
    <w:p w14:paraId="503A8D46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MINING</w:t>
      </w:r>
    </w:p>
    <w:p w14:paraId="714A98A8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/Desktop/GEC$ cd COMP</w:t>
      </w:r>
    </w:p>
    <w:p w14:paraId="55CF6A41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BE</w:t>
      </w:r>
    </w:p>
    <w:p w14:paraId="112C17F5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SE</w:t>
      </w:r>
    </w:p>
    <w:p w14:paraId="639FCB66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TE</w:t>
      </w:r>
    </w:p>
    <w:p w14:paraId="044AE725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/Desktop/GEC/COMP$ cd TE</w:t>
      </w:r>
    </w:p>
    <w:p w14:paraId="489216CF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/Desktop/GEC/COMP/TE$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DBMS</w:t>
      </w:r>
    </w:p>
    <w:p w14:paraId="2781EF06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/Desktop/GEC/COMP/TE$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OOPJ</w:t>
      </w:r>
    </w:p>
    <w:p w14:paraId="3EBB7B44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/Desktop/GEC/COMP/TE$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OS</w:t>
      </w:r>
    </w:p>
    <w:p w14:paraId="3974C17C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/Desktop/GEC/COMP/TE$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WT</w:t>
      </w:r>
    </w:p>
    <w:p w14:paraId="4F2F8D75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/Desktop/GEC/COMP/TE$ cd OS</w:t>
      </w:r>
    </w:p>
    <w:p w14:paraId="6E52B26B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/Desktop/GEC/COMP/TE/OS$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ASSIGNMENT</w:t>
      </w:r>
    </w:p>
    <w:p w14:paraId="7593A8CE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/Desktop/GEC/COMP/TE/OS$ 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mkdir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EXPERIMENT</w:t>
      </w:r>
    </w:p>
    <w:p w14:paraId="3CBFE371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/Desktop/GEC/COMP/TE/OS$ cd ASSIGNMENT</w:t>
      </w:r>
    </w:p>
    <w:p w14:paraId="28854297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lloyd@LLOYD:/mnt/c/Users/lloyd/Desktop/GEC/COMP/TE/OS/ASSIGNMENT$ CAT a1.txt</w:t>
      </w:r>
    </w:p>
    <w:p w14:paraId="1B585AD9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CAT: command not found</w:t>
      </w:r>
    </w:p>
    <w:p w14:paraId="27A1EEF5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lloyd@LLOYD:/mnt/c/Users/lloyd/Desktop/GEC/COMP/TE/OS/ASSIGNMENT$ cat&gt;&gt;a1.txt</w:t>
      </w:r>
    </w:p>
    <w:p w14:paraId="0A58E25B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</w:p>
    <w:p w14:paraId="0EF07D20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3AFCF3B7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1]+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a1.txt</w:t>
      </w:r>
    </w:p>
    <w:p w14:paraId="151E8B13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lloyd@LLOYD:/mnt/c/Users/lloyd/Desktop/GEC/COMP/TE/OS/ASSIGNMENT$ cat&gt;&gt;a2.txt</w:t>
      </w:r>
    </w:p>
    <w:p w14:paraId="4FCA1857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1714A38A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2]+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a2.txt</w:t>
      </w:r>
    </w:p>
    <w:p w14:paraId="0DD2A81F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lloyd@LLOYD:/mnt/c/Users/lloyd/Desktop/GEC/COMP/TE/OS/ASSIGNMENT$ cat&gt;&gt;a3.txt</w:t>
      </w:r>
    </w:p>
    <w:p w14:paraId="65886F92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3E2D2ABA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3]+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a3.txt</w:t>
      </w:r>
    </w:p>
    <w:p w14:paraId="65CCF09E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lloyd@LLOYD:/mnt/c/Users/lloyd/Desktop/GEC/COMP/TE/OS/ASSIGNMENT$ cat&gt;&gt;a4.txt</w:t>
      </w:r>
    </w:p>
    <w:p w14:paraId="0237CF72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321DE710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4]+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a4.txt</w:t>
      </w:r>
    </w:p>
    <w:p w14:paraId="40360F75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lloyd@LLOYD:/mnt/c/Users/lloyd/Desktop/GEC/COMP/TE/OS/ASSIGNMENT$ cat&gt;&gt;a5.txt</w:t>
      </w:r>
    </w:p>
    <w:p w14:paraId="74FBC049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790CA6FA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5]+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a5.txt</w:t>
      </w:r>
    </w:p>
    <w:p w14:paraId="756ECBC3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lloyd@LLOYD:/mnt/c/Users/lloyd/Desktop/GEC/COMP/TE/OS/ASSIGNMENT$ cd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..</w:t>
      </w:r>
      <w:proofErr w:type="gramEnd"/>
    </w:p>
    <w:p w14:paraId="368BFD4A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:/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mnt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/c/Users/</w:t>
      </w:r>
      <w:proofErr w:type="spell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</w:t>
      </w:r>
      <w:proofErr w:type="spell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/Desktop/GEC/COMP/TE/OS$ cd EXPERIMENT</w:t>
      </w:r>
    </w:p>
    <w:p w14:paraId="3380C6B1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lloyd@LLOYD:/mnt/c/Users/lloyd/Desktop/GEC/COMP/TE/OS/EXPERIMENT$ cat&gt;&gt;f1.txt</w:t>
      </w:r>
    </w:p>
    <w:p w14:paraId="6E5340BA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0AE703E7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6]+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f1.txt</w:t>
      </w:r>
    </w:p>
    <w:p w14:paraId="5B8D70C9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lloyd@LLOYD:/mnt/c/Users/lloyd/Desktop/GEC/COMP/TE/OS/EXPERIMENT$ cat&gt;&gt;f2.txt</w:t>
      </w:r>
    </w:p>
    <w:p w14:paraId="5C2CADE1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391768EE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7]+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f2.txt</w:t>
      </w:r>
    </w:p>
    <w:p w14:paraId="52214448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lloyd@LLOYD:/mnt/c/Users/lloyd/Desktop/GEC/COMP/TE/OS/EXPERIMENT$ cat&gt;&gt;f3.txt</w:t>
      </w:r>
    </w:p>
    <w:p w14:paraId="6145657B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</w:p>
    <w:p w14:paraId="3E530C08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13015B69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8]+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f3.txt</w:t>
      </w:r>
    </w:p>
    <w:p w14:paraId="361C9014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lloyd@LLOYD:/mnt/c/Users/lloyd/Desktop/GEC/COMP/TE/OS/EXPERIMENT$ cat&gt;&gt;f4.txt</w:t>
      </w:r>
    </w:p>
    <w:p w14:paraId="00D02D4E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4D66BB3D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lastRenderedPageBreak/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9]+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f4.txt</w:t>
      </w:r>
    </w:p>
    <w:p w14:paraId="7929EBF3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lloyd@LLOYD:/mnt/c/Users/lloyd/Desktop/GEC/COMP/TE/OS/EXPERIMENT$ cat&gt;&gt;f5.txt</w:t>
      </w:r>
    </w:p>
    <w:p w14:paraId="584DB7F2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^Z</w:t>
      </w:r>
    </w:p>
    <w:p w14:paraId="3896A3B2" w14:textId="77777777" w:rsidR="00C33F78" w:rsidRP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[</w:t>
      </w:r>
      <w:proofErr w:type="gramStart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10]+</w:t>
      </w:r>
      <w:proofErr w:type="gramEnd"/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 xml:space="preserve">  Stopped                 cat &gt;&gt; f5.txt</w:t>
      </w:r>
    </w:p>
    <w:p w14:paraId="14173C60" w14:textId="01E4B1FD" w:rsid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C33F78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t>lloyd@LLOYD:/mnt/c/Users/lloyd/Desktop/GEC/COMP/TE/OS/EXPERIMENT$</w:t>
      </w:r>
    </w:p>
    <w:p w14:paraId="3D8CF327" w14:textId="6358FA82" w:rsidR="00C33F78" w:rsidRDefault="00C33F78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</w:p>
    <w:p w14:paraId="678F27D0" w14:textId="7CDD10DB" w:rsidR="00C33F78" w:rsidRPr="00C33F78" w:rsidRDefault="00710239" w:rsidP="00C33F78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  <w:r w:rsidRPr="00710239"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  <w:drawing>
          <wp:inline distT="0" distB="0" distL="0" distR="0" wp14:anchorId="47DCABB1" wp14:editId="1A1FF2D8">
            <wp:extent cx="5731510" cy="4404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5FB4" w14:textId="77777777" w:rsidR="00F830F8" w:rsidRPr="00C33F78" w:rsidRDefault="00F830F8" w:rsidP="003803E6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</w:p>
    <w:p w14:paraId="07338297" w14:textId="56B4151F" w:rsidR="00F830F8" w:rsidRDefault="00F830F8" w:rsidP="003803E6">
      <w:pPr>
        <w:spacing w:after="0"/>
        <w:rPr>
          <w:rFonts w:ascii="Verdana" w:hAnsi="Verdana" w:cs="Cascadia Mono SemiBold"/>
          <w:b/>
          <w:bCs/>
          <w:sz w:val="20"/>
          <w:szCs w:val="20"/>
          <w:lang w:val="en-US"/>
        </w:rPr>
      </w:pPr>
      <w:r w:rsidRPr="00C33F78">
        <w:rPr>
          <w:rFonts w:ascii="Verdana" w:hAnsi="Verdana" w:cs="Cascadia Mono SemiBold"/>
          <w:b/>
          <w:bCs/>
          <w:sz w:val="20"/>
          <w:szCs w:val="20"/>
          <w:lang w:val="en-US"/>
        </w:rPr>
        <w:t>CONCLUSION</w:t>
      </w:r>
    </w:p>
    <w:p w14:paraId="559B1922" w14:textId="494746DE" w:rsidR="00710239" w:rsidRPr="00710239" w:rsidRDefault="00710239" w:rsidP="003803E6">
      <w:pPr>
        <w:spacing w:after="0"/>
        <w:rPr>
          <w:rFonts w:ascii="Verdana" w:hAnsi="Verdana" w:cs="Cascadia Mono SemiBold"/>
          <w:sz w:val="20"/>
          <w:szCs w:val="20"/>
          <w:lang w:val="en-US"/>
        </w:rPr>
      </w:pPr>
      <w:r>
        <w:rPr>
          <w:rFonts w:ascii="Verdana" w:hAnsi="Verdana" w:cs="Cascadia Mono SemiBold"/>
          <w:sz w:val="20"/>
          <w:szCs w:val="20"/>
          <w:lang w:val="en-US"/>
        </w:rPr>
        <w:t>Various Linux commands were learnt and executed.</w:t>
      </w:r>
    </w:p>
    <w:p w14:paraId="5E259A9E" w14:textId="77777777" w:rsidR="00F830F8" w:rsidRPr="00C33F78" w:rsidRDefault="00F830F8" w:rsidP="003803E6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</w:p>
    <w:p w14:paraId="63A98F57" w14:textId="77777777" w:rsidR="00F830F8" w:rsidRPr="00C33F78" w:rsidRDefault="00F830F8" w:rsidP="003803E6">
      <w:pPr>
        <w:spacing w:after="0"/>
        <w:rPr>
          <w:rFonts w:ascii="Cascadia Mono SemiBold" w:hAnsi="Cascadia Mono SemiBold" w:cs="Cascadia Mono SemiBold"/>
          <w:b/>
          <w:bCs/>
          <w:sz w:val="18"/>
          <w:szCs w:val="18"/>
          <w:lang w:val="en-US"/>
        </w:rPr>
      </w:pPr>
    </w:p>
    <w:p w14:paraId="7AECE4AD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sectPr w:rsidR="00F830F8" w:rsidRPr="00F830F8" w:rsidSect="009E6446">
      <w:headerReference w:type="default" r:id="rId9"/>
      <w:footerReference w:type="default" r:id="rId10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9C19" w14:textId="77777777" w:rsidR="00257B85" w:rsidRDefault="00257B85" w:rsidP="003803E6">
      <w:pPr>
        <w:spacing w:after="0" w:line="240" w:lineRule="auto"/>
      </w:pPr>
      <w:r>
        <w:separator/>
      </w:r>
    </w:p>
  </w:endnote>
  <w:endnote w:type="continuationSeparator" w:id="0">
    <w:p w14:paraId="2409F828" w14:textId="77777777" w:rsidR="00257B85" w:rsidRDefault="00257B85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D5F2A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4628C206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E8B8" w14:textId="77777777" w:rsidR="00257B85" w:rsidRDefault="00257B85" w:rsidP="003803E6">
      <w:pPr>
        <w:spacing w:after="0" w:line="240" w:lineRule="auto"/>
      </w:pPr>
      <w:r>
        <w:separator/>
      </w:r>
    </w:p>
  </w:footnote>
  <w:footnote w:type="continuationSeparator" w:id="0">
    <w:p w14:paraId="7AC377B5" w14:textId="77777777" w:rsidR="00257B85" w:rsidRDefault="00257B85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33CD2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4C3131AF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164BE7E9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C33F78"/>
    <w:rsid w:val="000E4863"/>
    <w:rsid w:val="001E2F7E"/>
    <w:rsid w:val="00257B85"/>
    <w:rsid w:val="003803E6"/>
    <w:rsid w:val="007020C8"/>
    <w:rsid w:val="00710239"/>
    <w:rsid w:val="00816D67"/>
    <w:rsid w:val="008D10DD"/>
    <w:rsid w:val="009E6446"/>
    <w:rsid w:val="00A83E1A"/>
    <w:rsid w:val="00C33F78"/>
    <w:rsid w:val="00F830F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6FFFC"/>
  <w15:chartTrackingRefBased/>
  <w15:docId w15:val="{959E3D5A-D779-46E0-84DB-33FB16F7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NormalWeb">
    <w:name w:val="Normal (Web)"/>
    <w:basedOn w:val="Normal"/>
    <w:uiPriority w:val="99"/>
    <w:semiHidden/>
    <w:unhideWhenUsed/>
    <w:rsid w:val="00C3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11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2022-12-14T09:58:00Z</dcterms:created>
  <dcterms:modified xsi:type="dcterms:W3CDTF">2022-12-14T10:09:00Z</dcterms:modified>
</cp:coreProperties>
</file>