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67F9" w14:textId="2FAD7B07" w:rsidR="00F830F8" w:rsidRPr="00F830F8" w:rsidRDefault="00F91631" w:rsidP="00F830F8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SHELL SCRIPT</w:t>
      </w:r>
    </w:p>
    <w:p w14:paraId="3890881C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BC26D0C" w14:textId="757EE34A" w:rsidR="003803E6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EXPT NO:  </w:t>
      </w:r>
      <w:r w:rsidR="00F91631">
        <w:rPr>
          <w:rFonts w:ascii="Verdana" w:hAnsi="Verdana" w:cs="Microsoft Sans Serif"/>
          <w:b/>
          <w:bCs/>
          <w:sz w:val="20"/>
          <w:szCs w:val="20"/>
          <w:lang w:val="en-US"/>
        </w:rPr>
        <w:t>3</w:t>
      </w: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                                                                                 </w:t>
      </w:r>
      <w:proofErr w:type="gramStart"/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DATE</w:t>
      </w:r>
      <w:proofErr w:type="gramEnd"/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:</w:t>
      </w:r>
      <w:r w:rsidR="00F91631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13/9/2022</w:t>
      </w:r>
    </w:p>
    <w:p w14:paraId="0CDE14CB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ED06266" w14:textId="1FE28F83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AIM</w:t>
      </w:r>
    </w:p>
    <w:p w14:paraId="72FC7964" w14:textId="77777777" w:rsidR="00F91631" w:rsidRPr="00F91631" w:rsidRDefault="00F91631" w:rsidP="00F91631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91631">
        <w:rPr>
          <w:rFonts w:ascii="Verdana" w:hAnsi="Verdana" w:cs="Calibri"/>
          <w:color w:val="000000"/>
          <w:sz w:val="20"/>
          <w:szCs w:val="20"/>
        </w:rPr>
        <w:t>[A] Write a shell script program to find maximum from 3 numbers.</w:t>
      </w:r>
    </w:p>
    <w:p w14:paraId="5AC9D967" w14:textId="77777777" w:rsidR="00F91631" w:rsidRPr="00F91631" w:rsidRDefault="00F91631" w:rsidP="00F91631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91631">
        <w:rPr>
          <w:rFonts w:ascii="Verdana" w:hAnsi="Verdana" w:cs="Calibri"/>
          <w:color w:val="000000"/>
          <w:sz w:val="20"/>
          <w:szCs w:val="20"/>
        </w:rPr>
        <w:t>[B] Write a shell script program to find if entered year is leap year or not.</w:t>
      </w:r>
    </w:p>
    <w:p w14:paraId="0CA629CD" w14:textId="77777777" w:rsidR="00F91631" w:rsidRPr="00F91631" w:rsidRDefault="00F91631" w:rsidP="00F91631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91631">
        <w:rPr>
          <w:rFonts w:ascii="Verdana" w:hAnsi="Verdana" w:cs="Calibri"/>
          <w:color w:val="000000"/>
          <w:sz w:val="20"/>
          <w:szCs w:val="20"/>
        </w:rPr>
        <w:t>[C] Write a shell script program to find factorial of a number.</w:t>
      </w:r>
    </w:p>
    <w:p w14:paraId="5D9E47BB" w14:textId="77777777" w:rsidR="00F91631" w:rsidRPr="00F91631" w:rsidRDefault="00F91631" w:rsidP="00F91631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91631">
        <w:rPr>
          <w:rFonts w:ascii="Verdana" w:hAnsi="Verdana" w:cs="Calibri"/>
          <w:color w:val="000000"/>
          <w:sz w:val="20"/>
          <w:szCs w:val="20"/>
        </w:rPr>
        <w:t>[D] Write a shell script program to find whether entered number is even or odd.</w:t>
      </w:r>
    </w:p>
    <w:p w14:paraId="1C32BBDC" w14:textId="77777777" w:rsidR="00F91631" w:rsidRPr="00F91631" w:rsidRDefault="00F91631" w:rsidP="00F91631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91631">
        <w:rPr>
          <w:rFonts w:ascii="Verdana" w:hAnsi="Verdana" w:cs="Calibri"/>
          <w:color w:val="000000"/>
          <w:sz w:val="20"/>
          <w:szCs w:val="20"/>
        </w:rPr>
        <w:t>[E] Write a shell script program to find reverse of a number.</w:t>
      </w:r>
    </w:p>
    <w:p w14:paraId="615DA21D" w14:textId="77777777" w:rsidR="00F91631" w:rsidRPr="00F91631" w:rsidRDefault="00F91631" w:rsidP="00F91631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91631">
        <w:rPr>
          <w:rFonts w:ascii="Verdana" w:hAnsi="Verdana" w:cs="Calibri"/>
          <w:color w:val="000000"/>
          <w:sz w:val="20"/>
          <w:szCs w:val="20"/>
        </w:rPr>
        <w:t xml:space="preserve">[F] Write a shell script program to print </w:t>
      </w:r>
      <w:proofErr w:type="spellStart"/>
      <w:r w:rsidRPr="00F91631">
        <w:rPr>
          <w:rFonts w:ascii="Verdana" w:hAnsi="Verdana" w:cs="Calibri"/>
          <w:color w:val="000000"/>
          <w:sz w:val="20"/>
          <w:szCs w:val="20"/>
        </w:rPr>
        <w:t>fibonacci</w:t>
      </w:r>
      <w:proofErr w:type="spellEnd"/>
      <w:r w:rsidRPr="00F91631">
        <w:rPr>
          <w:rFonts w:ascii="Verdana" w:hAnsi="Verdana" w:cs="Calibri"/>
          <w:color w:val="000000"/>
          <w:sz w:val="20"/>
          <w:szCs w:val="20"/>
        </w:rPr>
        <w:t xml:space="preserve"> series.</w:t>
      </w:r>
    </w:p>
    <w:p w14:paraId="60211F68" w14:textId="77777777" w:rsidR="00F91631" w:rsidRPr="00F91631" w:rsidRDefault="00F91631" w:rsidP="00F91631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91631">
        <w:rPr>
          <w:rFonts w:ascii="Verdana" w:hAnsi="Verdana" w:cs="Calibri"/>
          <w:color w:val="000000"/>
          <w:sz w:val="20"/>
          <w:szCs w:val="20"/>
        </w:rPr>
        <w:t>[G] Write a shell script program to implement a menu driven program.</w:t>
      </w:r>
    </w:p>
    <w:p w14:paraId="71BEAFB2" w14:textId="77777777" w:rsidR="00F91631" w:rsidRPr="00F91631" w:rsidRDefault="00F91631" w:rsidP="00F91631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91631">
        <w:rPr>
          <w:rFonts w:ascii="Verdana" w:hAnsi="Verdana" w:cs="Calibri"/>
          <w:color w:val="000000"/>
          <w:sz w:val="20"/>
          <w:szCs w:val="20"/>
        </w:rPr>
        <w:t>[H] Write a shell script program to find whether entered number is prime or not.</w:t>
      </w:r>
    </w:p>
    <w:p w14:paraId="3B67347A" w14:textId="77777777" w:rsidR="00F91631" w:rsidRPr="00F91631" w:rsidRDefault="00F91631" w:rsidP="00F91631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91631">
        <w:rPr>
          <w:rFonts w:ascii="Verdana" w:hAnsi="Verdana" w:cs="Calibri"/>
          <w:color w:val="000000"/>
          <w:sz w:val="20"/>
          <w:szCs w:val="20"/>
        </w:rPr>
        <w:t>[I] Write a shell script program to find maximum digit of a number.</w:t>
      </w:r>
    </w:p>
    <w:p w14:paraId="01550D0F" w14:textId="77777777" w:rsidR="00F91631" w:rsidRPr="00F91631" w:rsidRDefault="00F91631" w:rsidP="00F91631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91631">
        <w:rPr>
          <w:rFonts w:ascii="Verdana" w:hAnsi="Verdana" w:cs="Calibri"/>
          <w:color w:val="000000"/>
          <w:sz w:val="20"/>
          <w:szCs w:val="20"/>
        </w:rPr>
        <w:t>[J] Write a shell script program to find minimum digit of a number.</w:t>
      </w:r>
    </w:p>
    <w:p w14:paraId="51A85CBF" w14:textId="77777777" w:rsidR="00F91631" w:rsidRPr="00F91631" w:rsidRDefault="00F91631" w:rsidP="003803E6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5B5BB4CD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833FCD4" w14:textId="0F4C19A1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THEORY</w:t>
      </w:r>
    </w:p>
    <w:p w14:paraId="43DFB40E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u w:val="single"/>
          <w:lang w:eastAsia="en-IN"/>
        </w:rPr>
        <w:t>Operators:</w:t>
      </w:r>
    </w:p>
    <w:p w14:paraId="780B68E8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The different operators supported by shell script are:</w:t>
      </w:r>
    </w:p>
    <w:p w14:paraId="68C474BB" w14:textId="77777777" w:rsidR="00F91631" w:rsidRPr="00F91631" w:rsidRDefault="00F91631" w:rsidP="00F91631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633706A2" w14:textId="0FF970D2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1. Arithmetic Operators (+, </w:t>
      </w:r>
      <w:proofErr w:type="gramStart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- ,</w:t>
      </w:r>
      <w:proofErr w:type="gramEnd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*, /, %, = )</w:t>
      </w:r>
    </w:p>
    <w:p w14:paraId="51065D87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2. Relational Operators</w:t>
      </w:r>
    </w:p>
    <w:p w14:paraId="7C3ED45D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(a) -</w:t>
      </w:r>
      <w:proofErr w:type="spellStart"/>
      <w:proofErr w:type="gramStart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eq</w:t>
      </w:r>
      <w:proofErr w:type="spellEnd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:</w:t>
      </w:r>
      <w:proofErr w:type="gramEnd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</w:t>
      </w:r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Checks if the value of two operands are equal or not; if yes, then the condition becomes true.</w:t>
      </w:r>
    </w:p>
    <w:p w14:paraId="1165E933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 xml:space="preserve">(b) – ne: Checks if the value of two operands </w:t>
      </w:r>
      <w:proofErr w:type="gramStart"/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are</w:t>
      </w:r>
      <w:proofErr w:type="gramEnd"/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 xml:space="preserve"> equal or not; if values are not equal, then the condition becomes true.</w:t>
      </w:r>
    </w:p>
    <w:p w14:paraId="0DB01549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(c) -</w:t>
      </w:r>
      <w:proofErr w:type="spellStart"/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gt</w:t>
      </w:r>
      <w:proofErr w:type="spellEnd"/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: Checks if the value of left operand is greater than the value of right operand; if yes, then the condition becomes true.</w:t>
      </w:r>
    </w:p>
    <w:p w14:paraId="372D3722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(d) -</w:t>
      </w:r>
      <w:proofErr w:type="spellStart"/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lt</w:t>
      </w:r>
      <w:proofErr w:type="spellEnd"/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: Checks if the value of left operand is less than the value of right operand; if yes, then the condition becomes true</w:t>
      </w:r>
    </w:p>
    <w:p w14:paraId="5CA8F43B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(e) -</w:t>
      </w:r>
      <w:proofErr w:type="spellStart"/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ge</w:t>
      </w:r>
      <w:proofErr w:type="spellEnd"/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: Checks if the value of left operand is greater than or equal to the value of right operand; if yes, then the condition becomes true.</w:t>
      </w:r>
    </w:p>
    <w:p w14:paraId="58AE7651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(f) – le: </w:t>
      </w:r>
      <w:r w:rsidRPr="00F91631">
        <w:rPr>
          <w:rFonts w:ascii="Verdana" w:eastAsia="Times New Roman" w:hAnsi="Verdana" w:cs="Calibri"/>
          <w:color w:val="212529"/>
          <w:sz w:val="20"/>
          <w:szCs w:val="20"/>
          <w:shd w:val="clear" w:color="auto" w:fill="FFFFFF"/>
          <w:lang w:eastAsia="en-IN"/>
        </w:rPr>
        <w:t>Checks if the value of left operand is less than or equal to the value of right operand; if yes, then the condition becomes true.</w:t>
      </w:r>
    </w:p>
    <w:p w14:paraId="37FDD712" w14:textId="77777777" w:rsidR="00F91631" w:rsidRPr="00F91631" w:rsidRDefault="00F91631" w:rsidP="00F91631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2030989F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u w:val="single"/>
          <w:lang w:eastAsia="en-IN"/>
        </w:rPr>
        <w:t>Loops:</w:t>
      </w:r>
    </w:p>
    <w:p w14:paraId="035BBF64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333333"/>
          <w:sz w:val="20"/>
          <w:szCs w:val="20"/>
          <w:shd w:val="clear" w:color="auto" w:fill="FFFFFF"/>
          <w:lang w:eastAsia="en-IN"/>
        </w:rPr>
        <w:t>Loops allow us to take a series of commands and keep re-running them until a particular situation is reached. They are useful for automating repetitive tasks. The different types of loops supported by shell script are as follows:</w:t>
      </w:r>
    </w:p>
    <w:p w14:paraId="71CA1892" w14:textId="77777777" w:rsidR="00F91631" w:rsidRPr="00F91631" w:rsidRDefault="00F91631" w:rsidP="00F91631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711D908C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1. While loop</w:t>
      </w:r>
    </w:p>
    <w:p w14:paraId="163F4046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The while loop enables you to execute a set of commands repeatedly until some condition occurs. It is usually used when you need to manipulate the value of a variable repeatedly.</w:t>
      </w: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</w:t>
      </w:r>
    </w:p>
    <w:p w14:paraId="1391892F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lastRenderedPageBreak/>
        <w:t>Syntax:</w:t>
      </w:r>
    </w:p>
    <w:p w14:paraId="51489C0D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while [condition]</w:t>
      </w:r>
    </w:p>
    <w:p w14:paraId="69977F9A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do</w:t>
      </w:r>
    </w:p>
    <w:p w14:paraId="740731D3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  <w:t>// Code to be executed if condition is true</w:t>
      </w:r>
    </w:p>
    <w:p w14:paraId="530F67A8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done</w:t>
      </w:r>
    </w:p>
    <w:p w14:paraId="1108898D" w14:textId="77777777" w:rsidR="00F91631" w:rsidRPr="00F91631" w:rsidRDefault="00F91631" w:rsidP="00F91631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0F91A0D2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2. For loop</w:t>
      </w:r>
    </w:p>
    <w:p w14:paraId="60D34D69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The for loop operates on lists of items. It repeats a set of commands for every item in a list</w:t>
      </w: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</w:t>
      </w:r>
    </w:p>
    <w:p w14:paraId="254DAD08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Syntax:</w:t>
      </w:r>
    </w:p>
    <w:p w14:paraId="2FF3D75C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for var in list</w:t>
      </w:r>
    </w:p>
    <w:p w14:paraId="3899BAE4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do</w:t>
      </w:r>
    </w:p>
    <w:p w14:paraId="7CA387D4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  <w:t>// Code to be executed</w:t>
      </w:r>
    </w:p>
    <w:p w14:paraId="289EC967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done</w:t>
      </w:r>
    </w:p>
    <w:p w14:paraId="6EA131C8" w14:textId="77777777" w:rsidR="00F91631" w:rsidRPr="00F91631" w:rsidRDefault="00F91631" w:rsidP="00F91631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38FFBCCB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u w:val="single"/>
          <w:lang w:eastAsia="en-IN"/>
        </w:rPr>
        <w:t>Conditional Statements: </w:t>
      </w:r>
    </w:p>
    <w:p w14:paraId="45FA8A64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The following conditional statements are supported by shell script:</w:t>
      </w:r>
    </w:p>
    <w:p w14:paraId="379C0595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1. if statement</w:t>
      </w:r>
    </w:p>
    <w:p w14:paraId="778EE424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This block will process if specified condition is true. </w:t>
      </w:r>
    </w:p>
    <w:p w14:paraId="3FD33011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Syntax:</w:t>
      </w:r>
    </w:p>
    <w:p w14:paraId="23E7C0BD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if condition</w:t>
      </w:r>
    </w:p>
    <w:p w14:paraId="0CD9CDDB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then </w:t>
      </w:r>
    </w:p>
    <w:p w14:paraId="1ABB1112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  <w:t>statement</w:t>
      </w:r>
    </w:p>
    <w:p w14:paraId="158A9018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fi</w:t>
      </w:r>
    </w:p>
    <w:p w14:paraId="7FC6B72A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2. if else statement</w:t>
      </w:r>
    </w:p>
    <w:p w14:paraId="056DCD48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If specified condition is not true in if part then else part will be executed.</w:t>
      </w:r>
    </w:p>
    <w:p w14:paraId="606902EB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Syntax:</w:t>
      </w:r>
    </w:p>
    <w:p w14:paraId="37A1E151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if condition</w:t>
      </w:r>
    </w:p>
    <w:p w14:paraId="584DA223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then </w:t>
      </w: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</w:r>
    </w:p>
    <w:p w14:paraId="3551FE05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  <w:t>statement1</w:t>
      </w:r>
    </w:p>
    <w:p w14:paraId="258ACF79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else</w:t>
      </w:r>
    </w:p>
    <w:p w14:paraId="59461DA3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  <w:t>statement2</w:t>
      </w:r>
    </w:p>
    <w:p w14:paraId="71EBD765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fi</w:t>
      </w:r>
    </w:p>
    <w:p w14:paraId="7FB32E15" w14:textId="77777777" w:rsidR="00F91631" w:rsidRPr="00F91631" w:rsidRDefault="00F91631" w:rsidP="00F91631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17FBC727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3. case statement</w:t>
      </w:r>
    </w:p>
    <w:p w14:paraId="3113EFD2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lastRenderedPageBreak/>
        <w:t xml:space="preserve">Case statement works as a switch statement if specified value match with the </w:t>
      </w:r>
      <w:proofErr w:type="gramStart"/>
      <w:r w:rsidRPr="00F91631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pattern</w:t>
      </w:r>
      <w:proofErr w:type="gramEnd"/>
      <w:r w:rsidRPr="00F91631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 xml:space="preserve"> then it will execute a block of that particular pattern</w:t>
      </w: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. </w:t>
      </w:r>
      <w:r w:rsidRPr="00F91631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 xml:space="preserve">When a match is found all of the associated statements until the double semicolon </w:t>
      </w:r>
      <w:proofErr w:type="gramStart"/>
      <w:r w:rsidRPr="00F91631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(;;)</w:t>
      </w:r>
      <w:proofErr w:type="gramEnd"/>
      <w:r w:rsidRPr="00F91631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 xml:space="preserve"> is executed.</w:t>
      </w: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</w:t>
      </w:r>
      <w:r w:rsidRPr="00F91631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A case will be terminated when the last command is executed.</w:t>
      </w:r>
    </w:p>
    <w:p w14:paraId="64E41E28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Syntax:</w:t>
      </w:r>
    </w:p>
    <w:p w14:paraId="1E65E0B1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case var in </w:t>
      </w:r>
    </w:p>
    <w:p w14:paraId="456998F4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  <w:t xml:space="preserve">pattern1) statement </w:t>
      </w:r>
      <w:proofErr w:type="gramStart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1;;</w:t>
      </w:r>
      <w:proofErr w:type="gramEnd"/>
    </w:p>
    <w:p w14:paraId="7F1D9A62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  <w:t xml:space="preserve">pattern2) statement </w:t>
      </w:r>
      <w:proofErr w:type="gramStart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2;;</w:t>
      </w:r>
      <w:proofErr w:type="gramEnd"/>
    </w:p>
    <w:p w14:paraId="2DB8A853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  <w:t>.</w:t>
      </w:r>
    </w:p>
    <w:p w14:paraId="201E4269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  <w:t>.</w:t>
      </w:r>
    </w:p>
    <w:p w14:paraId="43E669D8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  <w:t>.</w:t>
      </w:r>
    </w:p>
    <w:p w14:paraId="79776A0B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ab/>
      </w:r>
      <w:proofErr w:type="spellStart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patternn</w:t>
      </w:r>
      <w:proofErr w:type="spellEnd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) statement </w:t>
      </w:r>
      <w:proofErr w:type="gramStart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n;;</w:t>
      </w:r>
      <w:proofErr w:type="gramEnd"/>
    </w:p>
    <w:p w14:paraId="752C1B62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spellStart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esac</w:t>
      </w:r>
      <w:proofErr w:type="spellEnd"/>
    </w:p>
    <w:p w14:paraId="2D77417C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317FE2C" w14:textId="2A93EF3C" w:rsidR="00F830F8" w:rsidRDefault="00F91631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CODE</w:t>
      </w:r>
    </w:p>
    <w:p w14:paraId="084D8BD8" w14:textId="77777777" w:rsidR="00F91631" w:rsidRDefault="00F91631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AF332D8" w14:textId="77777777" w:rsidR="00F91631" w:rsidRPr="00F91631" w:rsidRDefault="00F91631" w:rsidP="00F91631">
      <w:pPr>
        <w:spacing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[A] Write a shell script program to find maximum from 3 numbers.</w:t>
      </w:r>
    </w:p>
    <w:p w14:paraId="4EF26561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"Enter num1:"</w:t>
      </w:r>
    </w:p>
    <w:p w14:paraId="44281D1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read num1</w:t>
      </w:r>
    </w:p>
    <w:p w14:paraId="51F0056B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"Enter num2:"</w:t>
      </w:r>
    </w:p>
    <w:p w14:paraId="000CB776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read num2</w:t>
      </w:r>
    </w:p>
    <w:p w14:paraId="02E6D854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"Enter num3:"</w:t>
      </w:r>
    </w:p>
    <w:p w14:paraId="6D05B34E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read num3</w:t>
      </w:r>
    </w:p>
    <w:p w14:paraId="0EBCA5F4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if [ $num1 -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gt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$num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2 ]</w:t>
      </w:r>
      <w:proofErr w:type="gramEnd"/>
    </w:p>
    <w:p w14:paraId="76373138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then</w:t>
      </w:r>
    </w:p>
    <w:p w14:paraId="3E68184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if [ $num1 -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gt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$num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2 ]</w:t>
      </w:r>
      <w:proofErr w:type="gramEnd"/>
    </w:p>
    <w:p w14:paraId="3A78E544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then</w:t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</w:p>
    <w:p w14:paraId="4B002A6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"Max=$num1"</w:t>
      </w:r>
    </w:p>
    <w:p w14:paraId="6066D2C8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else</w:t>
      </w:r>
    </w:p>
    <w:p w14:paraId="63B1330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"Max=$num2"</w:t>
      </w:r>
    </w:p>
    <w:p w14:paraId="20003EE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fi</w:t>
      </w:r>
    </w:p>
    <w:p w14:paraId="447930AE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else</w:t>
      </w:r>
    </w:p>
    <w:p w14:paraId="784D4F1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if [ $num2 -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gt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$num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3 ]</w:t>
      </w:r>
      <w:proofErr w:type="gramEnd"/>
    </w:p>
    <w:p w14:paraId="48E0E573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then</w:t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</w:p>
    <w:p w14:paraId="76CF456A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"Max=$num2"</w:t>
      </w:r>
    </w:p>
    <w:p w14:paraId="08A6EF25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else</w:t>
      </w:r>
    </w:p>
    <w:p w14:paraId="073106D5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"Max=$num3"</w:t>
      </w:r>
    </w:p>
    <w:p w14:paraId="40AFF7B4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fi</w:t>
      </w:r>
    </w:p>
    <w:p w14:paraId="237FD9D1" w14:textId="7853C4C0" w:rsidR="00F91631" w:rsidRPr="00F91631" w:rsidRDefault="00F91631" w:rsidP="00F91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3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anchor distT="0" distB="0" distL="114300" distR="114300" simplePos="0" relativeHeight="251658240" behindDoc="0" locked="0" layoutInCell="1" allowOverlap="1" wp14:anchorId="19FFEF4B" wp14:editId="36C0A2C7">
            <wp:simplePos x="0" y="0"/>
            <wp:positionH relativeFrom="column">
              <wp:posOffset>-45720</wp:posOffset>
            </wp:positionH>
            <wp:positionV relativeFrom="paragraph">
              <wp:posOffset>252730</wp:posOffset>
            </wp:positionV>
            <wp:extent cx="1722120" cy="1036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0" r="69867"/>
                    <a:stretch/>
                  </pic:blipFill>
                  <pic:spPr bwMode="auto">
                    <a:xfrm>
                      <a:off x="0" y="0"/>
                      <a:ext cx="17221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91631">
        <w:rPr>
          <w:rFonts w:ascii="Calibri" w:eastAsia="Times New Roman" w:hAnsi="Calibri" w:cs="Calibri"/>
          <w:color w:val="000000"/>
          <w:lang w:eastAsia="en-IN"/>
        </w:rPr>
        <w:t>O</w:t>
      </w: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UTPUT:</w:t>
      </w:r>
    </w:p>
    <w:p w14:paraId="6A4FBA40" w14:textId="0B4A31FC" w:rsidR="00F91631" w:rsidRDefault="00F91631" w:rsidP="00F91631">
      <w:pPr>
        <w:spacing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</w:pPr>
    </w:p>
    <w:p w14:paraId="7AD3DB4C" w14:textId="6AD1F05D" w:rsidR="00F91631" w:rsidRPr="00F91631" w:rsidRDefault="00F91631" w:rsidP="00F91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90F18A" w14:textId="77777777" w:rsidR="00F91631" w:rsidRPr="00F91631" w:rsidRDefault="00F91631" w:rsidP="00F916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9B844" w14:textId="77777777" w:rsidR="00F91631" w:rsidRDefault="00F91631" w:rsidP="00F91631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F8F0995" w14:textId="5C171126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[B] Write a shell script program to find if entered year is leap year or not.</w:t>
      </w:r>
    </w:p>
    <w:p w14:paraId="3D6F79C9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"Enter the year"</w:t>
      </w:r>
    </w:p>
    <w:p w14:paraId="789FF9FE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lastRenderedPageBreak/>
        <w:t>read year</w:t>
      </w:r>
    </w:p>
    <w:p w14:paraId="2C468DA5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if [ $(($year%4))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eq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0 ]</w:t>
      </w:r>
      <w:proofErr w:type="gramEnd"/>
    </w:p>
    <w:p w14:paraId="29B4BCE6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then</w:t>
      </w:r>
    </w:p>
    <w:p w14:paraId="15BF81C0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"Entered year is a leap year"</w:t>
      </w:r>
    </w:p>
    <w:p w14:paraId="6EE14D15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else</w:t>
      </w:r>
    </w:p>
    <w:p w14:paraId="54571085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"Entered year is not a leap year"</w:t>
      </w:r>
    </w:p>
    <w:p w14:paraId="2B219BC1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fi</w:t>
      </w:r>
    </w:p>
    <w:p w14:paraId="436101FF" w14:textId="77777777" w:rsidR="00F91631" w:rsidRPr="00F91631" w:rsidRDefault="00F91631" w:rsidP="00F91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66707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OUTPUT</w:t>
      </w:r>
      <w:r w:rsidRPr="00F91631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:</w:t>
      </w:r>
    </w:p>
    <w:p w14:paraId="72220110" w14:textId="2943F760" w:rsidR="00F91631" w:rsidRPr="00F91631" w:rsidRDefault="00F91631" w:rsidP="00F91631">
      <w:pPr>
        <w:spacing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</w:pPr>
      <w:r w:rsidRPr="00F9163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F907EB0" wp14:editId="65592DEE">
            <wp:extent cx="5692140" cy="5105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53" b="46386"/>
                    <a:stretch/>
                  </pic:blipFill>
                  <pic:spPr bwMode="auto">
                    <a:xfrm>
                      <a:off x="0" y="0"/>
                      <a:ext cx="56921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FBD8C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[C] Write a shell script program to find factorial of a number.</w:t>
      </w:r>
    </w:p>
    <w:p w14:paraId="2E676BB8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"Enter the number:"</w:t>
      </w:r>
    </w:p>
    <w:p w14:paraId="509C2CBD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read 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</w:p>
    <w:p w14:paraId="126D1FA9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fact=1</w:t>
      </w:r>
    </w:p>
    <w:p w14:paraId="7F64576E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while [ 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gt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1 ]</w:t>
      </w:r>
      <w:proofErr w:type="gramEnd"/>
    </w:p>
    <w:p w14:paraId="477B0A47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do</w:t>
      </w:r>
    </w:p>
    <w:p w14:paraId="56460E3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fact=$(($fact*$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))</w:t>
      </w:r>
    </w:p>
    <w:p w14:paraId="589D7987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=$(($num-1))</w:t>
      </w:r>
    </w:p>
    <w:p w14:paraId="2C4C0670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done</w:t>
      </w:r>
    </w:p>
    <w:p w14:paraId="7B9FBAB8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"The factorial is $fact"</w:t>
      </w:r>
    </w:p>
    <w:p w14:paraId="39CB2259" w14:textId="77777777" w:rsidR="00F91631" w:rsidRPr="00F91631" w:rsidRDefault="00F91631" w:rsidP="00F91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193C3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OUTPUT:</w:t>
      </w:r>
    </w:p>
    <w:p w14:paraId="3C85776D" w14:textId="79B0936D" w:rsidR="00F91631" w:rsidRDefault="00F91631" w:rsidP="00F91631">
      <w:pPr>
        <w:spacing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</w:pPr>
      <w:r w:rsidRPr="00F9163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9C758C7" wp14:editId="4FA5C1F4">
            <wp:extent cx="5676900" cy="44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0"/>
                    <a:stretch/>
                  </pic:blipFill>
                  <pic:spPr bwMode="auto">
                    <a:xfrm>
                      <a:off x="0" y="0"/>
                      <a:ext cx="56769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23CF7" w14:textId="77777777" w:rsidR="00F91631" w:rsidRPr="00F91631" w:rsidRDefault="00F91631" w:rsidP="00F91631">
      <w:pPr>
        <w:spacing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</w:pPr>
    </w:p>
    <w:p w14:paraId="67436869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[D] Write a shell script program to find whether entered number is even or odd.</w:t>
      </w:r>
    </w:p>
    <w:p w14:paraId="20097FDA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"Enter a number:"</w:t>
      </w:r>
    </w:p>
    <w:p w14:paraId="277AA3C4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read 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</w:p>
    <w:p w14:paraId="26E95A51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if [ $(($num%2))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eq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0 ]</w:t>
      </w:r>
      <w:proofErr w:type="gramEnd"/>
    </w:p>
    <w:p w14:paraId="613A8D2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then</w:t>
      </w:r>
    </w:p>
    <w:p w14:paraId="1E46B038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"The entered number is even"</w:t>
      </w:r>
    </w:p>
    <w:p w14:paraId="18E32904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else</w:t>
      </w:r>
    </w:p>
    <w:p w14:paraId="5DA93BAB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"The entered number is odd"</w:t>
      </w:r>
    </w:p>
    <w:p w14:paraId="4062F85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fi</w:t>
      </w:r>
    </w:p>
    <w:p w14:paraId="2FDD3C87" w14:textId="77777777" w:rsidR="00F91631" w:rsidRPr="00F91631" w:rsidRDefault="00F91631" w:rsidP="00F91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67DF9B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OUTPUT:</w:t>
      </w:r>
    </w:p>
    <w:p w14:paraId="755BF02D" w14:textId="10EFA0EC" w:rsidR="00F91631" w:rsidRDefault="00F91631" w:rsidP="00F91631">
      <w:pPr>
        <w:spacing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</w:pPr>
      <w:r w:rsidRPr="00F9163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1CF2E87" wp14:editId="2438BA06">
            <wp:extent cx="5692140" cy="4724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4" b="47929"/>
                    <a:stretch/>
                  </pic:blipFill>
                  <pic:spPr bwMode="auto">
                    <a:xfrm>
                      <a:off x="0" y="0"/>
                      <a:ext cx="56921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D4464" w14:textId="77777777" w:rsidR="00F91631" w:rsidRPr="00F91631" w:rsidRDefault="00F91631" w:rsidP="00F91631">
      <w:pPr>
        <w:spacing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</w:pPr>
    </w:p>
    <w:p w14:paraId="6319DC91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[E] Write a shell script program to find reverse of a number.</w:t>
      </w:r>
    </w:p>
    <w:p w14:paraId="722F8801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"Enter a number:"</w:t>
      </w:r>
    </w:p>
    <w:p w14:paraId="24818CB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read 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</w:p>
    <w:p w14:paraId="18FF45B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rev=0</w:t>
      </w:r>
    </w:p>
    <w:p w14:paraId="1422F233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while [ 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-ne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0 ]</w:t>
      </w:r>
      <w:proofErr w:type="gramEnd"/>
    </w:p>
    <w:p w14:paraId="1BB24B26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lastRenderedPageBreak/>
        <w:t>do</w:t>
      </w:r>
    </w:p>
    <w:p w14:paraId="21F9A24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  rev=$(($rev*10))</w:t>
      </w:r>
    </w:p>
    <w:p w14:paraId="00D29353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  digit=$(($num%10))</w:t>
      </w:r>
    </w:p>
    <w:p w14:paraId="296A865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  rev=$(($rev+$digit))</w:t>
      </w:r>
    </w:p>
    <w:p w14:paraId="76B13B88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  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=$(($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/10))</w:t>
      </w:r>
    </w:p>
    <w:p w14:paraId="0845BA05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done</w:t>
      </w:r>
    </w:p>
    <w:p w14:paraId="75FE195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"The reverse is $rev"</w:t>
      </w:r>
    </w:p>
    <w:p w14:paraId="30203D43" w14:textId="77777777" w:rsidR="00F91631" w:rsidRPr="00F91631" w:rsidRDefault="00F91631" w:rsidP="00F91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DAEE9B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OUTPUT:</w:t>
      </w:r>
    </w:p>
    <w:p w14:paraId="4CA6189A" w14:textId="4CF7B109" w:rsidR="00F91631" w:rsidRDefault="00F91631" w:rsidP="00F91631">
      <w:pPr>
        <w:spacing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</w:pPr>
      <w:r w:rsidRPr="00F9163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D75E02B" wp14:editId="2E25CE14">
            <wp:extent cx="5646420" cy="449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49"/>
                    <a:stretch/>
                  </pic:blipFill>
                  <pic:spPr bwMode="auto">
                    <a:xfrm>
                      <a:off x="0" y="0"/>
                      <a:ext cx="5646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F7AB6" w14:textId="77777777" w:rsidR="00F91631" w:rsidRPr="00F91631" w:rsidRDefault="00F91631" w:rsidP="00F91631">
      <w:pPr>
        <w:spacing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</w:pPr>
    </w:p>
    <w:p w14:paraId="1B0A9AD9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[F] Write a shell script program to print </w:t>
      </w:r>
      <w:proofErr w:type="spellStart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fibonacci</w:t>
      </w:r>
      <w:proofErr w:type="spellEnd"/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series.</w:t>
      </w:r>
    </w:p>
    <w:p w14:paraId="00E33494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"Enter a number:"</w:t>
      </w:r>
    </w:p>
    <w:p w14:paraId="2764B8A8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read 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</w:p>
    <w:p w14:paraId="5E0CC2E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=1</w:t>
      </w:r>
    </w:p>
    <w:p w14:paraId="2A9EBE6D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a=0</w:t>
      </w:r>
    </w:p>
    <w:p w14:paraId="26FC1FE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b=1</w:t>
      </w:r>
    </w:p>
    <w:p w14:paraId="3161E07A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while [ 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-le $</w:t>
      </w:r>
      <w:proofErr w:type="spellStart"/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]</w:t>
      </w:r>
      <w:proofErr w:type="gramEnd"/>
    </w:p>
    <w:p w14:paraId="12ED7B3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do </w:t>
      </w:r>
    </w:p>
    <w:p w14:paraId="3B9BDC98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if [ 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eq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1 ]</w:t>
      </w:r>
      <w:proofErr w:type="gramEnd"/>
    </w:p>
    <w:p w14:paraId="656A8C3B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then</w:t>
      </w:r>
    </w:p>
    <w:p w14:paraId="4392AB8B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"$a "</w:t>
      </w:r>
    </w:p>
    <w:p w14:paraId="6CCBD3DA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fi</w:t>
      </w:r>
    </w:p>
    <w:p w14:paraId="628B42A9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if [ 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eq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2 ]</w:t>
      </w:r>
      <w:proofErr w:type="gramEnd"/>
    </w:p>
    <w:p w14:paraId="13893FF7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then</w:t>
      </w:r>
    </w:p>
    <w:p w14:paraId="13678FCB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"$b "</w:t>
      </w:r>
    </w:p>
    <w:p w14:paraId="070426E8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fi</w:t>
      </w:r>
    </w:p>
    <w:p w14:paraId="455542A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if [ 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gt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2 ]</w:t>
      </w:r>
      <w:proofErr w:type="gramEnd"/>
    </w:p>
    <w:p w14:paraId="72EC1A73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then</w:t>
      </w:r>
    </w:p>
    <w:p w14:paraId="66BF96AD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c=$(($a+$b))</w:t>
      </w:r>
    </w:p>
    <w:p w14:paraId="5F045013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"$c "</w:t>
      </w:r>
    </w:p>
    <w:p w14:paraId="4380D1F4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a=$b</w:t>
      </w:r>
    </w:p>
    <w:p w14:paraId="40034A71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b=$c</w:t>
      </w:r>
    </w:p>
    <w:p w14:paraId="594BB1DB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fi</w:t>
      </w:r>
    </w:p>
    <w:p w14:paraId="47F31279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=$(($i+1))</w:t>
      </w:r>
    </w:p>
    <w:p w14:paraId="531885B8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done</w:t>
      </w:r>
    </w:p>
    <w:p w14:paraId="6ECED4E8" w14:textId="77777777" w:rsidR="00F91631" w:rsidRPr="00F91631" w:rsidRDefault="00F91631" w:rsidP="00F91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CACC29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OUTPUT:</w:t>
      </w:r>
    </w:p>
    <w:p w14:paraId="0C4F4DAB" w14:textId="793EFC09" w:rsidR="00F91631" w:rsidRDefault="00F91631" w:rsidP="00F91631">
      <w:pPr>
        <w:spacing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</w:pPr>
      <w:r w:rsidRPr="00F9163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281284BC" wp14:editId="5447E1CA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097780" cy="1158240"/>
            <wp:effectExtent l="0" t="0" r="762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4"/>
                    <a:stretch/>
                  </pic:blipFill>
                  <pic:spPr bwMode="auto">
                    <a:xfrm>
                      <a:off x="0" y="0"/>
                      <a:ext cx="50977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06E861" w14:textId="160C845F" w:rsidR="00F91631" w:rsidRPr="00F91631" w:rsidRDefault="00F91631" w:rsidP="00F91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0DC6E1" w14:textId="77777777" w:rsidR="00F91631" w:rsidRPr="00F91631" w:rsidRDefault="00F91631" w:rsidP="00F91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7BC0F9" w14:textId="77777777" w:rsidR="00F91631" w:rsidRDefault="00F91631" w:rsidP="00F91631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B1B0FE9" w14:textId="77777777" w:rsidR="00F91631" w:rsidRDefault="00F91631" w:rsidP="00F91631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51D0AA5" w14:textId="77777777" w:rsidR="00F91631" w:rsidRDefault="00F91631" w:rsidP="00F91631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193601C" w14:textId="183E3251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[G] Write a shell script program to implement a menu driven program.</w:t>
      </w:r>
    </w:p>
    <w:p w14:paraId="4DDAD8C1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ch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=1</w:t>
      </w:r>
    </w:p>
    <w:p w14:paraId="5FBA41F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while [ 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ch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eq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1 ]</w:t>
      </w:r>
      <w:proofErr w:type="gramEnd"/>
    </w:p>
    <w:p w14:paraId="0782C455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lastRenderedPageBreak/>
        <w:t>do</w:t>
      </w:r>
    </w:p>
    <w:p w14:paraId="3EB2AB8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"1. Display Calendar"</w:t>
      </w:r>
    </w:p>
    <w:p w14:paraId="676BFC50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"2. Display Users"</w:t>
      </w:r>
    </w:p>
    <w:p w14:paraId="34BB7CD4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"3. Display current directory"</w:t>
      </w:r>
    </w:p>
    <w:p w14:paraId="17B09CD9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read choice</w:t>
      </w:r>
    </w:p>
    <w:p w14:paraId="6D7DDD69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case $choice in</w:t>
      </w:r>
    </w:p>
    <w:p w14:paraId="10A40846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 xml:space="preserve">1) 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cal</w:t>
      </w:r>
      <w:proofErr w:type="spellEnd"/>
    </w:p>
    <w:p w14:paraId="7FDE141B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;;</w:t>
      </w:r>
    </w:p>
    <w:p w14:paraId="05B6563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2) who</w:t>
      </w:r>
    </w:p>
    <w:p w14:paraId="3F16EA2E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;;</w:t>
      </w:r>
    </w:p>
    <w:p w14:paraId="6D22AAE5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 xml:space="preserve">3) 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pwd</w:t>
      </w:r>
      <w:proofErr w:type="spellEnd"/>
    </w:p>
    <w:p w14:paraId="6602F845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;;</w:t>
      </w:r>
    </w:p>
    <w:p w14:paraId="1AFB4A4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*) echo "Invalid choice"</w:t>
      </w:r>
    </w:p>
    <w:p w14:paraId="355C7BA0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;;</w:t>
      </w:r>
    </w:p>
    <w:p w14:paraId="37FF8510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esac</w:t>
      </w:r>
      <w:proofErr w:type="spellEnd"/>
    </w:p>
    <w:p w14:paraId="60A08BC8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"Do you want to continue 1/0"</w:t>
      </w:r>
    </w:p>
    <w:p w14:paraId="0A1F50C0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 xml:space="preserve">read 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ch</w:t>
      </w:r>
      <w:proofErr w:type="spellEnd"/>
    </w:p>
    <w:p w14:paraId="6E698819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done</w:t>
      </w:r>
    </w:p>
    <w:p w14:paraId="683C9AA4" w14:textId="77777777" w:rsidR="00F91631" w:rsidRDefault="00F91631" w:rsidP="00F91631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DCF68C7" w14:textId="45574C32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OUTPUT:</w:t>
      </w:r>
    </w:p>
    <w:p w14:paraId="12CA6691" w14:textId="2E6C5A42" w:rsidR="00F91631" w:rsidRPr="00F91631" w:rsidRDefault="00F91631" w:rsidP="00F91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3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97AD6EB" wp14:editId="77987278">
            <wp:extent cx="5326380" cy="2781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5"/>
                    <a:stretch/>
                  </pic:blipFill>
                  <pic:spPr bwMode="auto">
                    <a:xfrm>
                      <a:off x="0" y="0"/>
                      <a:ext cx="53263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DF944" w14:textId="77777777" w:rsidR="00F91631" w:rsidRDefault="00F91631" w:rsidP="00F91631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9CD788D" w14:textId="4112E312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[H] Write a shell script program to find whether entered number is prime or not.</w:t>
      </w:r>
    </w:p>
    <w:p w14:paraId="5A96BC0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"Enter a number:"</w:t>
      </w:r>
    </w:p>
    <w:p w14:paraId="63B8F7E4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read 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</w:p>
    <w:p w14:paraId="4A0AD65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=2</w:t>
      </w:r>
    </w:p>
    <w:p w14:paraId="1CCECD9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flag=0</w:t>
      </w:r>
    </w:p>
    <w:p w14:paraId="44B29E0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while [ 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lt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$</w:t>
      </w:r>
      <w:proofErr w:type="spellStart"/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]</w:t>
      </w:r>
      <w:proofErr w:type="gramEnd"/>
    </w:p>
    <w:p w14:paraId="13647F6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do</w:t>
      </w:r>
    </w:p>
    <w:p w14:paraId="11777F1D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x=$(($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%$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)) </w:t>
      </w:r>
    </w:p>
    <w:p w14:paraId="30542AF7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if [ $x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eq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0 ]</w:t>
      </w:r>
      <w:proofErr w:type="gramEnd"/>
    </w:p>
    <w:p w14:paraId="28011EB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then</w:t>
      </w:r>
    </w:p>
    <w:p w14:paraId="4E05572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flag=1</w:t>
      </w:r>
    </w:p>
    <w:p w14:paraId="3DEC93B6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fi</w:t>
      </w:r>
    </w:p>
    <w:p w14:paraId="37EB7739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</w:p>
    <w:p w14:paraId="5F4991D5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=$(($i+1))</w:t>
      </w:r>
    </w:p>
    <w:p w14:paraId="246C8733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lastRenderedPageBreak/>
        <w:t>done</w:t>
      </w:r>
    </w:p>
    <w:p w14:paraId="728B7BCD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if [ $flag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eq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0 ]</w:t>
      </w:r>
      <w:proofErr w:type="gramEnd"/>
    </w:p>
    <w:p w14:paraId="6C19643A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then</w:t>
      </w:r>
    </w:p>
    <w:p w14:paraId="2526EF8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is a prime number"</w:t>
      </w:r>
    </w:p>
    <w:p w14:paraId="61C085AE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else</w:t>
      </w:r>
    </w:p>
    <w:p w14:paraId="31D54A6A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echo "$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is not a prime number"</w:t>
      </w:r>
    </w:p>
    <w:p w14:paraId="5E94950E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fi</w:t>
      </w:r>
    </w:p>
    <w:p w14:paraId="05271E0B" w14:textId="77777777" w:rsidR="00F91631" w:rsidRPr="00F91631" w:rsidRDefault="00F91631" w:rsidP="00F91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2D32BE" w14:textId="43008DCC" w:rsidR="00F91631" w:rsidRPr="00F91631" w:rsidRDefault="00F91631" w:rsidP="00F91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31"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612E0232" w14:textId="6F73D7DD" w:rsidR="00F91631" w:rsidRPr="00F91631" w:rsidRDefault="00F91631" w:rsidP="00F91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3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893DF2C" wp14:editId="5521096F">
            <wp:extent cx="5570220" cy="39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5" b="48387"/>
                    <a:stretch/>
                  </pic:blipFill>
                  <pic:spPr bwMode="auto">
                    <a:xfrm>
                      <a:off x="0" y="0"/>
                      <a:ext cx="55702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23AAF" w14:textId="77777777" w:rsidR="00F91631" w:rsidRDefault="00F91631" w:rsidP="00F91631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9318100" w14:textId="074C9EBC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[I] Write a shell script program to find maximum digit of a number.</w:t>
      </w:r>
    </w:p>
    <w:p w14:paraId="3B2EBBC9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"Enter a number:"</w:t>
      </w:r>
    </w:p>
    <w:p w14:paraId="0AE6DF3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read 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</w:p>
    <w:p w14:paraId="560F2377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max=0</w:t>
      </w:r>
    </w:p>
    <w:p w14:paraId="1DD0732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while [ 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-ne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0 ]</w:t>
      </w:r>
      <w:proofErr w:type="gramEnd"/>
    </w:p>
    <w:p w14:paraId="60DF9B94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do</w:t>
      </w:r>
    </w:p>
    <w:p w14:paraId="7D605DD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digit=$(($num%10))</w:t>
      </w:r>
    </w:p>
    <w:p w14:paraId="74FE1D6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if [ $digit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gt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$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max ]</w:t>
      </w:r>
      <w:proofErr w:type="gramEnd"/>
    </w:p>
    <w:p w14:paraId="53BC1B0B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then</w:t>
      </w:r>
    </w:p>
    <w:p w14:paraId="7266483D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max=$digit</w:t>
      </w:r>
    </w:p>
    <w:p w14:paraId="58EE44CB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fi</w:t>
      </w:r>
    </w:p>
    <w:p w14:paraId="47D20AAB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=$(($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/10))</w:t>
      </w:r>
    </w:p>
    <w:p w14:paraId="5FF023AD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done</w:t>
      </w:r>
    </w:p>
    <w:p w14:paraId="1A9590B9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"The max digit is $max"</w:t>
      </w:r>
    </w:p>
    <w:p w14:paraId="76DDB9C2" w14:textId="77777777" w:rsidR="00F91631" w:rsidRPr="00F91631" w:rsidRDefault="00F91631" w:rsidP="00F916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D94729" w14:textId="288BA1B9" w:rsidR="00F91631" w:rsidRPr="00F91631" w:rsidRDefault="00F91631" w:rsidP="00F91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31"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B8A4AFC" w14:textId="0B47C000" w:rsidR="00F91631" w:rsidRDefault="00F91631" w:rsidP="00F91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3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BE560BE" wp14:editId="25FEEA76">
            <wp:extent cx="5524500" cy="46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5"/>
                    <a:stretch/>
                  </pic:blipFill>
                  <pic:spPr bwMode="auto">
                    <a:xfrm>
                      <a:off x="0" y="0"/>
                      <a:ext cx="5524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6623" w14:textId="77777777" w:rsidR="00F91631" w:rsidRPr="00F91631" w:rsidRDefault="00F91631" w:rsidP="00F91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6B5D12" w14:textId="77777777" w:rsidR="00F91631" w:rsidRPr="00F91631" w:rsidRDefault="00F91631" w:rsidP="00F91631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F91631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[J] Write a shell script program to find minimum digit of a number.</w:t>
      </w:r>
    </w:p>
    <w:p w14:paraId="68DE45DE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"Enter a number:"</w:t>
      </w:r>
    </w:p>
    <w:p w14:paraId="322B36A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read 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</w:p>
    <w:p w14:paraId="3EDD93AB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min=9</w:t>
      </w:r>
    </w:p>
    <w:p w14:paraId="5576D485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while [ 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-ne 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0 ]</w:t>
      </w:r>
      <w:proofErr w:type="gramEnd"/>
    </w:p>
    <w:p w14:paraId="4AC3E48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do</w:t>
      </w:r>
    </w:p>
    <w:p w14:paraId="5822222C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digit=$(($num%10))</w:t>
      </w:r>
    </w:p>
    <w:p w14:paraId="3085CEB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if [ $digit -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lt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 xml:space="preserve"> $</w:t>
      </w:r>
      <w:proofErr w:type="gram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min ]</w:t>
      </w:r>
      <w:proofErr w:type="gramEnd"/>
    </w:p>
    <w:p w14:paraId="18594A49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then</w:t>
      </w:r>
    </w:p>
    <w:p w14:paraId="34837E47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min=$digit</w:t>
      </w:r>
    </w:p>
    <w:p w14:paraId="339046A1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  <w:t>fi</w:t>
      </w:r>
    </w:p>
    <w:p w14:paraId="40F26A5A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ab/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=$(($</w:t>
      </w:r>
      <w:proofErr w:type="spellStart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num</w:t>
      </w:r>
      <w:proofErr w:type="spellEnd"/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/10))</w:t>
      </w:r>
    </w:p>
    <w:p w14:paraId="2EE6CCB2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done</w:t>
      </w:r>
    </w:p>
    <w:p w14:paraId="6747A5DF" w14:textId="77777777" w:rsidR="00F91631" w:rsidRPr="00F91631" w:rsidRDefault="00F91631" w:rsidP="00F91631">
      <w:pPr>
        <w:spacing w:after="0" w:line="240" w:lineRule="auto"/>
        <w:rPr>
          <w:rFonts w:ascii="Cascadia Mono SemiBold" w:eastAsia="Times New Roman" w:hAnsi="Cascadia Mono SemiBold" w:cs="Cascadia Mono SemiBold"/>
          <w:sz w:val="20"/>
          <w:szCs w:val="20"/>
          <w:lang w:eastAsia="en-IN"/>
        </w:rPr>
      </w:pPr>
      <w:r w:rsidRPr="00F91631">
        <w:rPr>
          <w:rFonts w:ascii="Cascadia Mono SemiBold" w:eastAsia="Times New Roman" w:hAnsi="Cascadia Mono SemiBold" w:cs="Cascadia Mono SemiBold"/>
          <w:color w:val="000000"/>
          <w:sz w:val="20"/>
          <w:szCs w:val="20"/>
          <w:lang w:eastAsia="en-IN"/>
        </w:rPr>
        <w:t>echo "The min digit is $min"</w:t>
      </w:r>
    </w:p>
    <w:p w14:paraId="42B35AB7" w14:textId="77777777" w:rsidR="00F91631" w:rsidRPr="00F91631" w:rsidRDefault="00F91631" w:rsidP="00F91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BEEF9C" w14:textId="14FAD3AB" w:rsidR="00F91631" w:rsidRPr="00F91631" w:rsidRDefault="00F91631" w:rsidP="00F91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31"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6245493E" w14:textId="74BFEB9E" w:rsidR="00F91631" w:rsidRPr="00F91631" w:rsidRDefault="00F91631" w:rsidP="00F91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63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39BD36FC" wp14:editId="37F608E4">
            <wp:extent cx="5554980" cy="472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07"/>
                    <a:stretch/>
                  </pic:blipFill>
                  <pic:spPr bwMode="auto">
                    <a:xfrm>
                      <a:off x="0" y="0"/>
                      <a:ext cx="55549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1A324" w14:textId="77777777" w:rsidR="00F91631" w:rsidRDefault="00F91631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A7ECCCD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D83C71D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CONCLUSION</w:t>
      </w:r>
    </w:p>
    <w:p w14:paraId="537A79ED" w14:textId="6F6DE3D2" w:rsidR="00F830F8" w:rsidRPr="00F91631" w:rsidRDefault="00F91631" w:rsidP="003803E6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The given problem statements were successfully executed</w:t>
      </w:r>
    </w:p>
    <w:p w14:paraId="1CA46380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6989D647" w14:textId="77777777" w:rsidR="00F830F8" w:rsidRPr="00F830F8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sectPr w:rsidR="00F830F8" w:rsidRPr="00F830F8" w:rsidSect="009E6446">
      <w:headerReference w:type="default" r:id="rId17"/>
      <w:footerReference w:type="default" r:id="rId18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10AD" w14:textId="77777777" w:rsidR="00261C9A" w:rsidRDefault="00261C9A" w:rsidP="003803E6">
      <w:pPr>
        <w:spacing w:after="0" w:line="240" w:lineRule="auto"/>
      </w:pPr>
      <w:r>
        <w:separator/>
      </w:r>
    </w:p>
  </w:endnote>
  <w:endnote w:type="continuationSeparator" w:id="0">
    <w:p w14:paraId="14363B74" w14:textId="77777777" w:rsidR="00261C9A" w:rsidRDefault="00261C9A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64B8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3434D19E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598F" w14:textId="77777777" w:rsidR="00261C9A" w:rsidRDefault="00261C9A" w:rsidP="003803E6">
      <w:pPr>
        <w:spacing w:after="0" w:line="240" w:lineRule="auto"/>
      </w:pPr>
      <w:r>
        <w:separator/>
      </w:r>
    </w:p>
  </w:footnote>
  <w:footnote w:type="continuationSeparator" w:id="0">
    <w:p w14:paraId="552D9AE9" w14:textId="77777777" w:rsidR="00261C9A" w:rsidRDefault="00261C9A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6F5A2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065A1329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489DAE10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QUAP7IfciwAAAA="/>
  </w:docVars>
  <w:rsids>
    <w:rsidRoot w:val="00F91631"/>
    <w:rsid w:val="000E4863"/>
    <w:rsid w:val="001E2F7E"/>
    <w:rsid w:val="00261C9A"/>
    <w:rsid w:val="003803E6"/>
    <w:rsid w:val="007020C8"/>
    <w:rsid w:val="00816D67"/>
    <w:rsid w:val="008D10DD"/>
    <w:rsid w:val="009E6446"/>
    <w:rsid w:val="00A83E1A"/>
    <w:rsid w:val="00F830F8"/>
    <w:rsid w:val="00F91631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782B"/>
  <w15:chartTrackingRefBased/>
  <w15:docId w15:val="{4F901476-3CAA-4568-B9A5-7F38978A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  <w:style w:type="paragraph" w:styleId="NormalWeb">
    <w:name w:val="Normal (Web)"/>
    <w:basedOn w:val="Normal"/>
    <w:uiPriority w:val="99"/>
    <w:semiHidden/>
    <w:unhideWhenUsed/>
    <w:rsid w:val="00F9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9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</Template>
  <TotalTime>11</TotalTime>
  <Pages>8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2022-12-14T10:10:00Z</dcterms:created>
  <dcterms:modified xsi:type="dcterms:W3CDTF">2022-12-14T10:21:00Z</dcterms:modified>
</cp:coreProperties>
</file>