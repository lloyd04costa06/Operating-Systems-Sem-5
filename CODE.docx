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CCC39" w14:textId="5677D57E" w:rsidR="00F830F8" w:rsidRDefault="00A62919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  <w:r>
        <w:rPr>
          <w:rFonts w:ascii="Verdana" w:hAnsi="Verdana" w:cs="Microsoft Sans Serif"/>
          <w:b/>
          <w:bCs/>
          <w:sz w:val="20"/>
          <w:szCs w:val="20"/>
          <w:lang w:val="en-US"/>
        </w:rPr>
        <w:t>CODE:</w:t>
      </w:r>
    </w:p>
    <w:p w14:paraId="4E4635CA" w14:textId="77777777" w:rsidR="00577AE9" w:rsidRDefault="00577AE9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0A1E3089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#include&lt;iostream&gt;</w:t>
      </w:r>
    </w:p>
    <w:p w14:paraId="4338BDD4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#include&lt;algorithm&gt;</w:t>
      </w:r>
    </w:p>
    <w:p w14:paraId="72D7417C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#include&lt;vector&gt;</w:t>
      </w:r>
    </w:p>
    <w:p w14:paraId="46F81939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#</w:t>
      </w:r>
      <w:proofErr w:type="gram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define</w:t>
      </w:r>
      <w:proofErr w:type="gram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MAX 10</w:t>
      </w:r>
    </w:p>
    <w:p w14:paraId="36EC7E31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using namespace std;</w:t>
      </w:r>
    </w:p>
    <w:p w14:paraId="2BBDFD05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</w:p>
    <w:p w14:paraId="32A067E8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int </w:t>
      </w:r>
      <w:proofErr w:type="spellStart"/>
      <w:proofErr w:type="gram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N,TOTbt</w:t>
      </w:r>
      <w:proofErr w:type="spellEnd"/>
      <w:proofErr w:type="gram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=0,space=0;</w:t>
      </w:r>
    </w:p>
    <w:p w14:paraId="4EBF06DF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</w:p>
    <w:p w14:paraId="11777FD1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typedef struct </w:t>
      </w:r>
      <w:proofErr w:type="gram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PROCESSES{</w:t>
      </w:r>
      <w:proofErr w:type="gramEnd"/>
    </w:p>
    <w:p w14:paraId="306F307F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int index;</w:t>
      </w:r>
    </w:p>
    <w:p w14:paraId="34A43B20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int BT;</w:t>
      </w:r>
    </w:p>
    <w:p w14:paraId="1B7CFCF0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int AT;</w:t>
      </w:r>
    </w:p>
    <w:p w14:paraId="25005383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int PRIO;</w:t>
      </w:r>
    </w:p>
    <w:p w14:paraId="189097A4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int TAT;</w:t>
      </w:r>
    </w:p>
    <w:p w14:paraId="7E163A41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int WT;</w:t>
      </w:r>
    </w:p>
    <w:p w14:paraId="35C5BAFD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int CT;</w:t>
      </w:r>
    </w:p>
    <w:p w14:paraId="7DA33A9F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int </w:t>
      </w:r>
      <w:proofErr w:type="spell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CountBT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;</w:t>
      </w:r>
    </w:p>
    <w:p w14:paraId="7A0CE73C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};</w:t>
      </w:r>
    </w:p>
    <w:p w14:paraId="5C0FE434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</w:p>
    <w:p w14:paraId="68B27F05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typedef struct </w:t>
      </w:r>
      <w:proofErr w:type="gram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ARRANGE{</w:t>
      </w:r>
      <w:proofErr w:type="gram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vector&lt;PROCESSES&gt; P;};</w:t>
      </w:r>
    </w:p>
    <w:p w14:paraId="22BFE4BF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ARRANGE </w:t>
      </w:r>
      <w:proofErr w:type="gram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ALIST[</w:t>
      </w:r>
      <w:proofErr w:type="gram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50];</w:t>
      </w:r>
    </w:p>
    <w:p w14:paraId="36B72584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</w:p>
    <w:p w14:paraId="2B270049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</w:p>
    <w:p w14:paraId="1242C75D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void </w:t>
      </w:r>
      <w:proofErr w:type="spellStart"/>
      <w:proofErr w:type="gram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processInput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(</w:t>
      </w:r>
      <w:proofErr w:type="gram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PROCESSES Table[])</w:t>
      </w:r>
    </w:p>
    <w:p w14:paraId="26E70245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{</w:t>
      </w:r>
    </w:p>
    <w:p w14:paraId="074ECF7C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int temp;</w:t>
      </w:r>
    </w:p>
    <w:p w14:paraId="757A8749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cout&lt;&lt;"ENTER NUMBER OF ELEMENTS: ";</w:t>
      </w:r>
    </w:p>
    <w:p w14:paraId="78A4E10B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</w:t>
      </w:r>
      <w:proofErr w:type="spell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cin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&gt;&gt;N;</w:t>
      </w:r>
    </w:p>
    <w:p w14:paraId="685A67FE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cout&lt;&lt;"ENTER THE PROCESS DETAILS"&lt;&lt;endl;</w:t>
      </w:r>
    </w:p>
    <w:p w14:paraId="6F5464FF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</w:t>
      </w:r>
      <w:proofErr w:type="gram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for(</w:t>
      </w:r>
      <w:proofErr w:type="gram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int </w:t>
      </w:r>
      <w:proofErr w:type="spell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i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=0;i&lt;</w:t>
      </w:r>
      <w:proofErr w:type="spell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N;i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++)</w:t>
      </w:r>
    </w:p>
    <w:p w14:paraId="13B36FCB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{</w:t>
      </w:r>
    </w:p>
    <w:p w14:paraId="65D47A9D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cout&lt;&lt;"P"&lt;&lt;i+1&lt;&lt;": \n";</w:t>
      </w:r>
    </w:p>
    <w:p w14:paraId="2370B7E5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Table[</w:t>
      </w:r>
      <w:proofErr w:type="spell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i</w:t>
      </w:r>
      <w:proofErr w:type="spellEnd"/>
      <w:proofErr w:type="gram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].index</w:t>
      </w:r>
      <w:proofErr w:type="gram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=i+1;</w:t>
      </w:r>
    </w:p>
    <w:p w14:paraId="364BA462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cout&lt;&lt;"ENTER BURST TIME: ";</w:t>
      </w:r>
    </w:p>
    <w:p w14:paraId="0EEE156D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</w:t>
      </w:r>
      <w:proofErr w:type="spell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cin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&gt;&gt;Table[</w:t>
      </w:r>
      <w:proofErr w:type="spell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i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].BT; </w:t>
      </w:r>
      <w:proofErr w:type="spell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TOTbt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+=Table[</w:t>
      </w:r>
      <w:proofErr w:type="spell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i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].BT;</w:t>
      </w:r>
    </w:p>
    <w:p w14:paraId="5EB8B78F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</w:p>
    <w:p w14:paraId="6F66D54B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 cout&lt;&lt;"ENTER ARRIVAL TIME: ";</w:t>
      </w:r>
    </w:p>
    <w:p w14:paraId="5711911C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</w:t>
      </w:r>
      <w:proofErr w:type="spell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cin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&gt;&gt;Table[</w:t>
      </w:r>
      <w:proofErr w:type="spell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i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].AT;</w:t>
      </w:r>
    </w:p>
    <w:p w14:paraId="57F8CA8B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</w:p>
    <w:p w14:paraId="7E7F1B7F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cout&lt;&lt;"ENTER PRIORITY: ";</w:t>
      </w:r>
    </w:p>
    <w:p w14:paraId="6D4ED1A4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</w:t>
      </w:r>
      <w:proofErr w:type="spell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cin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&gt;&gt;Table[</w:t>
      </w:r>
      <w:proofErr w:type="spell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i</w:t>
      </w:r>
      <w:proofErr w:type="spellEnd"/>
      <w:proofErr w:type="gram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].PRIO</w:t>
      </w:r>
      <w:proofErr w:type="gram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;</w:t>
      </w:r>
    </w:p>
    <w:p w14:paraId="03CD802F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cout&lt;&lt;endl;</w:t>
      </w:r>
    </w:p>
    <w:p w14:paraId="7DBB4B6F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</w:p>
    <w:p w14:paraId="1549E2A7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Table[</w:t>
      </w:r>
      <w:proofErr w:type="spell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i</w:t>
      </w:r>
      <w:proofErr w:type="spellEnd"/>
      <w:proofErr w:type="gram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].</w:t>
      </w:r>
      <w:proofErr w:type="spell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CountBT</w:t>
      </w:r>
      <w:proofErr w:type="spellEnd"/>
      <w:proofErr w:type="gram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=0;</w:t>
      </w:r>
    </w:p>
    <w:p w14:paraId="4E88E7ED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}</w:t>
      </w:r>
    </w:p>
    <w:p w14:paraId="75363EF8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}</w:t>
      </w:r>
    </w:p>
    <w:p w14:paraId="3D1AA20F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</w:p>
    <w:p w14:paraId="41C7FDEE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bool CRITERIA2(PROCESSES </w:t>
      </w:r>
      <w:proofErr w:type="gram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A,PROCESSES</w:t>
      </w:r>
      <w:proofErr w:type="gram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B) {return(</w:t>
      </w:r>
      <w:proofErr w:type="spell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A.index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&lt;</w:t>
      </w:r>
      <w:proofErr w:type="spell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B.index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);}</w:t>
      </w:r>
    </w:p>
    <w:p w14:paraId="30655D31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</w:p>
    <w:p w14:paraId="3BB4F073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void </w:t>
      </w:r>
      <w:proofErr w:type="spellStart"/>
      <w:proofErr w:type="gram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ProcessInfo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(</w:t>
      </w:r>
      <w:proofErr w:type="gram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PROCESSES Table[])</w:t>
      </w:r>
    </w:p>
    <w:p w14:paraId="277948D7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{</w:t>
      </w:r>
    </w:p>
    <w:p w14:paraId="72EC2A82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int </w:t>
      </w:r>
      <w:proofErr w:type="spell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TotalTAT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=</w:t>
      </w:r>
      <w:proofErr w:type="gram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0,TotalWT</w:t>
      </w:r>
      <w:proofErr w:type="gram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=0;</w:t>
      </w:r>
    </w:p>
    <w:p w14:paraId="6927A53A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lastRenderedPageBreak/>
        <w:t xml:space="preserve">    </w:t>
      </w:r>
      <w:proofErr w:type="gram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sort(</w:t>
      </w:r>
      <w:proofErr w:type="gram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Table,Table+N,CRITERIA2);</w:t>
      </w:r>
    </w:p>
    <w:p w14:paraId="30FA8068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</w:p>
    <w:p w14:paraId="151CE38F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cout&lt;&lt;"\n\</w:t>
      </w:r>
      <w:proofErr w:type="spell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nPROCESS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"&lt;&lt;"BT     "&lt;&lt;"AT     "&lt;&lt;"CT     "&lt;&lt;"PRIORITY   "&lt;&lt;"TAT     "&lt;&lt;"WT     "&lt;&lt;endl;</w:t>
      </w:r>
    </w:p>
    <w:p w14:paraId="1052AD42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</w:t>
      </w:r>
      <w:proofErr w:type="gram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for(</w:t>
      </w:r>
      <w:proofErr w:type="gram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int </w:t>
      </w:r>
      <w:proofErr w:type="spell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i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=0;i&lt;</w:t>
      </w:r>
      <w:proofErr w:type="spell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N;i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++)</w:t>
      </w:r>
    </w:p>
    <w:p w14:paraId="4ECD7B51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{</w:t>
      </w:r>
    </w:p>
    <w:p w14:paraId="3C00B110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cout.setf</w:t>
      </w:r>
      <w:proofErr w:type="spellEnd"/>
      <w:proofErr w:type="gram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(</w:t>
      </w:r>
      <w:proofErr w:type="spell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ios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::</w:t>
      </w:r>
      <w:proofErr w:type="spell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left,ios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::</w:t>
      </w:r>
      <w:proofErr w:type="spell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adjustfield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);</w:t>
      </w:r>
    </w:p>
    <w:p w14:paraId="0195761A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cout.width</w:t>
      </w:r>
      <w:proofErr w:type="spellEnd"/>
      <w:proofErr w:type="gram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(12);</w:t>
      </w:r>
    </w:p>
    <w:p w14:paraId="5DE07B44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cout&lt;&lt;Table[</w:t>
      </w:r>
      <w:proofErr w:type="spell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i</w:t>
      </w:r>
      <w:proofErr w:type="spellEnd"/>
      <w:proofErr w:type="gram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].index</w:t>
      </w:r>
      <w:proofErr w:type="gram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;</w:t>
      </w:r>
    </w:p>
    <w:p w14:paraId="07E5C5E9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</w:p>
    <w:p w14:paraId="14E6314C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cout.width</w:t>
      </w:r>
      <w:proofErr w:type="spellEnd"/>
      <w:proofErr w:type="gram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(7);</w:t>
      </w:r>
    </w:p>
    <w:p w14:paraId="5DFDE62E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cout&lt;&lt;Table[</w:t>
      </w:r>
      <w:proofErr w:type="spell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i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].BT;</w:t>
      </w:r>
    </w:p>
    <w:p w14:paraId="70746E0A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</w:p>
    <w:p w14:paraId="3DAE7516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cout.width</w:t>
      </w:r>
      <w:proofErr w:type="spellEnd"/>
      <w:proofErr w:type="gram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(7);</w:t>
      </w:r>
    </w:p>
    <w:p w14:paraId="68CEA5C8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cout&lt;&lt;Table[</w:t>
      </w:r>
      <w:proofErr w:type="spell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i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].AT;</w:t>
      </w:r>
    </w:p>
    <w:p w14:paraId="5ABACCDC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</w:p>
    <w:p w14:paraId="4B5200A4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cout.width</w:t>
      </w:r>
      <w:proofErr w:type="spellEnd"/>
      <w:proofErr w:type="gram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(7);</w:t>
      </w:r>
    </w:p>
    <w:p w14:paraId="23EF82EC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cout&lt;&lt;Table[</w:t>
      </w:r>
      <w:proofErr w:type="spell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i</w:t>
      </w:r>
      <w:proofErr w:type="spellEnd"/>
      <w:proofErr w:type="gram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].CT</w:t>
      </w:r>
      <w:proofErr w:type="gram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;</w:t>
      </w:r>
    </w:p>
    <w:p w14:paraId="367E6E6D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</w:p>
    <w:p w14:paraId="2B5F2B82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cout.width</w:t>
      </w:r>
      <w:proofErr w:type="spellEnd"/>
      <w:proofErr w:type="gram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(11);</w:t>
      </w:r>
    </w:p>
    <w:p w14:paraId="7D14E0E1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cout&lt;&lt;Table[</w:t>
      </w:r>
      <w:proofErr w:type="spell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i</w:t>
      </w:r>
      <w:proofErr w:type="spellEnd"/>
      <w:proofErr w:type="gram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].PRIO</w:t>
      </w:r>
      <w:proofErr w:type="gram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;</w:t>
      </w:r>
    </w:p>
    <w:p w14:paraId="250422F5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</w:p>
    <w:p w14:paraId="2ABDD75D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cout.width</w:t>
      </w:r>
      <w:proofErr w:type="spellEnd"/>
      <w:proofErr w:type="gram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(8);</w:t>
      </w:r>
    </w:p>
    <w:p w14:paraId="4FFBD3C4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cout&lt;&lt;Table[</w:t>
      </w:r>
      <w:proofErr w:type="spell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i</w:t>
      </w:r>
      <w:proofErr w:type="spellEnd"/>
      <w:proofErr w:type="gram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].TAT</w:t>
      </w:r>
      <w:proofErr w:type="gram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;</w:t>
      </w:r>
    </w:p>
    <w:p w14:paraId="0AF7DCE6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</w:t>
      </w:r>
      <w:proofErr w:type="spell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TotalTAT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+=Table[</w:t>
      </w:r>
      <w:proofErr w:type="spell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i</w:t>
      </w:r>
      <w:proofErr w:type="spellEnd"/>
      <w:proofErr w:type="gram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].TAT</w:t>
      </w:r>
      <w:proofErr w:type="gram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;</w:t>
      </w:r>
    </w:p>
    <w:p w14:paraId="61E21D19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</w:p>
    <w:p w14:paraId="3A83351A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cout.width</w:t>
      </w:r>
      <w:proofErr w:type="spellEnd"/>
      <w:proofErr w:type="gram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(7);</w:t>
      </w:r>
    </w:p>
    <w:p w14:paraId="56990B4C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cout&lt;&lt;Table[</w:t>
      </w:r>
      <w:proofErr w:type="spell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i</w:t>
      </w:r>
      <w:proofErr w:type="spellEnd"/>
      <w:proofErr w:type="gram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].WT</w:t>
      </w:r>
      <w:proofErr w:type="gram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;</w:t>
      </w:r>
    </w:p>
    <w:p w14:paraId="48534F2E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</w:t>
      </w:r>
      <w:proofErr w:type="spell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TotalWT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+=Table[</w:t>
      </w:r>
      <w:proofErr w:type="spell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i</w:t>
      </w:r>
      <w:proofErr w:type="spellEnd"/>
      <w:proofErr w:type="gram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].WT</w:t>
      </w:r>
      <w:proofErr w:type="gram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;</w:t>
      </w:r>
    </w:p>
    <w:p w14:paraId="3F11791E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</w:p>
    <w:p w14:paraId="1C6052D6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cout&lt;&lt;endl;</w:t>
      </w:r>
    </w:p>
    <w:p w14:paraId="3656948A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}</w:t>
      </w:r>
    </w:p>
    <w:p w14:paraId="328D3FD6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</w:p>
    <w:p w14:paraId="6FD6B614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</w:t>
      </w:r>
    </w:p>
    <w:p w14:paraId="1B140618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cout&lt;&lt;"\</w:t>
      </w:r>
      <w:proofErr w:type="spell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nATAT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="&lt;&lt;(float)</w:t>
      </w:r>
      <w:proofErr w:type="spell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TotalTAT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/N;</w:t>
      </w:r>
    </w:p>
    <w:p w14:paraId="6A3A7EB0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cout&lt;&lt;"\</w:t>
      </w:r>
      <w:proofErr w:type="spell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nAWT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="&lt;&lt;(float)</w:t>
      </w:r>
      <w:proofErr w:type="spell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TotalWT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/N&lt;&lt;endl;</w:t>
      </w:r>
    </w:p>
    <w:p w14:paraId="611B1A13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}</w:t>
      </w:r>
    </w:p>
    <w:p w14:paraId="67C43992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</w:p>
    <w:p w14:paraId="6DE17ABD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bool CRITERIA1(PROCESSES </w:t>
      </w:r>
      <w:proofErr w:type="gram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A,PROCESSES</w:t>
      </w:r>
      <w:proofErr w:type="gram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B) { return(A.PRIO&lt;B.PRIO); }</w:t>
      </w:r>
    </w:p>
    <w:p w14:paraId="7E2EA9A8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</w:p>
    <w:p w14:paraId="5F2F7BC1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</w:p>
    <w:p w14:paraId="3BAB8058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void </w:t>
      </w:r>
      <w:proofErr w:type="spellStart"/>
      <w:proofErr w:type="gram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processArrange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(</w:t>
      </w:r>
      <w:proofErr w:type="gram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PROCESSES Table[])</w:t>
      </w:r>
    </w:p>
    <w:p w14:paraId="3D6772A8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{</w:t>
      </w:r>
    </w:p>
    <w:p w14:paraId="44A663D5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</w:t>
      </w:r>
      <w:proofErr w:type="gram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for(</w:t>
      </w:r>
      <w:proofErr w:type="gram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int </w:t>
      </w:r>
      <w:proofErr w:type="spell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i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=0;i&lt;</w:t>
      </w:r>
      <w:proofErr w:type="spell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N;i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++)</w:t>
      </w:r>
    </w:p>
    <w:p w14:paraId="3E50C330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{</w:t>
      </w:r>
    </w:p>
    <w:p w14:paraId="3B5CD5FD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ALIST[Table[</w:t>
      </w:r>
      <w:proofErr w:type="spell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i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].AT].</w:t>
      </w:r>
      <w:proofErr w:type="spellStart"/>
      <w:proofErr w:type="gram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P.push</w:t>
      </w:r>
      <w:proofErr w:type="gram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_back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(Table[</w:t>
      </w:r>
      <w:proofErr w:type="spell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i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]);</w:t>
      </w:r>
    </w:p>
    <w:p w14:paraId="738A24AC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}</w:t>
      </w:r>
    </w:p>
    <w:p w14:paraId="15ADCB8E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</w:p>
    <w:p w14:paraId="4766BDCF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}</w:t>
      </w:r>
    </w:p>
    <w:p w14:paraId="4B8C8305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</w:p>
    <w:p w14:paraId="688B21F8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</w:p>
    <w:p w14:paraId="3CA3080D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void </w:t>
      </w:r>
      <w:proofErr w:type="spell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PROCESS_</w:t>
      </w:r>
      <w:proofErr w:type="gram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execute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(</w:t>
      </w:r>
      <w:proofErr w:type="gram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int </w:t>
      </w:r>
      <w:proofErr w:type="spell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i,vector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&lt;PROCESSES&gt;&amp; </w:t>
      </w:r>
      <w:proofErr w:type="spell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WaitQ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)</w:t>
      </w:r>
    </w:p>
    <w:p w14:paraId="5578B636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{</w:t>
      </w:r>
    </w:p>
    <w:p w14:paraId="12F30724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</w:t>
      </w:r>
      <w:proofErr w:type="gram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if(</w:t>
      </w:r>
      <w:proofErr w:type="spellStart"/>
      <w:proofErr w:type="gram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WaitQ.empty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()!=true)</w:t>
      </w:r>
    </w:p>
    <w:p w14:paraId="1065BB89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lastRenderedPageBreak/>
        <w:t xml:space="preserve">        {</w:t>
      </w:r>
    </w:p>
    <w:p w14:paraId="29D826E0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    cout&lt;&lt;"| P"&lt;&lt;</w:t>
      </w:r>
      <w:proofErr w:type="spellStart"/>
      <w:proofErr w:type="gram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WaitQ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[</w:t>
      </w:r>
      <w:proofErr w:type="gram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0].index&lt;&lt;" ";</w:t>
      </w:r>
    </w:p>
    <w:p w14:paraId="64582A60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WaitQ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[</w:t>
      </w:r>
      <w:proofErr w:type="gram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0].</w:t>
      </w:r>
      <w:proofErr w:type="spell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CountBT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++;</w:t>
      </w:r>
    </w:p>
    <w:p w14:paraId="255E9E43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}</w:t>
      </w:r>
    </w:p>
    <w:p w14:paraId="39EA2DB5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</w:t>
      </w:r>
      <w:proofErr w:type="gram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else{</w:t>
      </w:r>
      <w:proofErr w:type="gramEnd"/>
    </w:p>
    <w:p w14:paraId="67E84986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    cout&lt;&lt;"     ";</w:t>
      </w:r>
    </w:p>
    <w:p w14:paraId="5559928A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    space++;</w:t>
      </w:r>
    </w:p>
    <w:p w14:paraId="68579172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}</w:t>
      </w:r>
    </w:p>
    <w:p w14:paraId="0273B00A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}</w:t>
      </w:r>
    </w:p>
    <w:p w14:paraId="2B351925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</w:p>
    <w:p w14:paraId="2F126C0C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void PRIORITY_</w:t>
      </w:r>
      <w:proofErr w:type="gram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SCHEDULING(</w:t>
      </w:r>
      <w:proofErr w:type="gram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PROCESSES Table[])</w:t>
      </w:r>
    </w:p>
    <w:p w14:paraId="70C7DD66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{</w:t>
      </w:r>
    </w:p>
    <w:p w14:paraId="3E85987A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vector&lt;PROCESSES&gt;</w:t>
      </w:r>
      <w:proofErr w:type="spell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WaitQ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;</w:t>
      </w:r>
    </w:p>
    <w:p w14:paraId="26375511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vector&lt;PROCESSES</w:t>
      </w:r>
      <w:proofErr w:type="gram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&gt;::</w:t>
      </w:r>
      <w:proofErr w:type="gram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iterator QT;</w:t>
      </w:r>
    </w:p>
    <w:p w14:paraId="33C7315D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int </w:t>
      </w:r>
      <w:proofErr w:type="spell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i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;</w:t>
      </w:r>
    </w:p>
    <w:p w14:paraId="7BBD7B7F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cout&lt;&lt;endl&lt;&lt;"GHANTT CHART\n";</w:t>
      </w:r>
    </w:p>
    <w:p w14:paraId="2F37B89D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</w:p>
    <w:p w14:paraId="07B23415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for(</w:t>
      </w:r>
      <w:proofErr w:type="spell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i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=</w:t>
      </w:r>
      <w:proofErr w:type="gram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0;i</w:t>
      </w:r>
      <w:proofErr w:type="gram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&lt;</w:t>
      </w:r>
      <w:proofErr w:type="spell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TOTbt+space;i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++)</w:t>
      </w:r>
    </w:p>
    <w:p w14:paraId="5A84C353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{</w:t>
      </w:r>
    </w:p>
    <w:p w14:paraId="32461BBF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    </w:t>
      </w:r>
      <w:proofErr w:type="gram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if(</w:t>
      </w:r>
      <w:proofErr w:type="gram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ALIST[</w:t>
      </w:r>
      <w:proofErr w:type="spell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i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].</w:t>
      </w:r>
      <w:proofErr w:type="spell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P.empty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()==false)</w:t>
      </w:r>
    </w:p>
    <w:p w14:paraId="46A34AFF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    {</w:t>
      </w:r>
    </w:p>
    <w:p w14:paraId="018105F6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        </w:t>
      </w:r>
      <w:proofErr w:type="gram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for(</w:t>
      </w:r>
      <w:proofErr w:type="gram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QT=ALIST[</w:t>
      </w:r>
      <w:proofErr w:type="spell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i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].</w:t>
      </w:r>
      <w:proofErr w:type="spell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P.begin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();QT!=ALIST[</w:t>
      </w:r>
      <w:proofErr w:type="spell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i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].</w:t>
      </w:r>
      <w:proofErr w:type="spell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P.end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();++QT)</w:t>
      </w:r>
    </w:p>
    <w:p w14:paraId="4DCE625E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        {</w:t>
      </w:r>
    </w:p>
    <w:p w14:paraId="01A08C3E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            </w:t>
      </w:r>
      <w:proofErr w:type="spell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WaitQ.push_back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(*QT);</w:t>
      </w:r>
    </w:p>
    <w:p w14:paraId="0730C82C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        }</w:t>
      </w:r>
    </w:p>
    <w:p w14:paraId="757BE273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        </w:t>
      </w:r>
      <w:proofErr w:type="gram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sort(</w:t>
      </w:r>
      <w:proofErr w:type="spellStart"/>
      <w:proofErr w:type="gram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WaitQ.begin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(),</w:t>
      </w:r>
      <w:proofErr w:type="spell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WaitQ.end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(),CRITERIA1); </w:t>
      </w:r>
    </w:p>
    <w:p w14:paraId="2CAB5066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    }</w:t>
      </w:r>
    </w:p>
    <w:p w14:paraId="4338299A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</w:p>
    <w:p w14:paraId="5CA0DCE6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</w:t>
      </w:r>
    </w:p>
    <w:p w14:paraId="2247493C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    </w:t>
      </w:r>
      <w:proofErr w:type="spell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PROCESS_execute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(</w:t>
      </w:r>
      <w:proofErr w:type="spellStart"/>
      <w:proofErr w:type="gram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i,WaitQ</w:t>
      </w:r>
      <w:proofErr w:type="spellEnd"/>
      <w:proofErr w:type="gram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);</w:t>
      </w:r>
    </w:p>
    <w:p w14:paraId="23D148EF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    </w:t>
      </w:r>
    </w:p>
    <w:p w14:paraId="2EE7ACE7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         </w:t>
      </w:r>
    </w:p>
    <w:p w14:paraId="08E0D69D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    </w:t>
      </w:r>
      <w:proofErr w:type="gram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if(</w:t>
      </w:r>
      <w:proofErr w:type="spellStart"/>
      <w:proofErr w:type="gram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WaitQ.empty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()!=true)</w:t>
      </w:r>
    </w:p>
    <w:p w14:paraId="3495FD75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    </w:t>
      </w:r>
      <w:proofErr w:type="gram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if(</w:t>
      </w:r>
      <w:proofErr w:type="spellStart"/>
      <w:proofErr w:type="gram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WaitQ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[0].</w:t>
      </w:r>
      <w:proofErr w:type="spell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CountBT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==</w:t>
      </w:r>
      <w:proofErr w:type="spell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WaitQ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[0].BT)</w:t>
      </w:r>
    </w:p>
    <w:p w14:paraId="792942B9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    {</w:t>
      </w:r>
    </w:p>
    <w:p w14:paraId="3EF1AF83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        </w:t>
      </w:r>
      <w:proofErr w:type="gram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Table[</w:t>
      </w:r>
      <w:proofErr w:type="spellStart"/>
      <w:proofErr w:type="gram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WaitQ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[0].index-1].CT=i+1; </w:t>
      </w:r>
    </w:p>
    <w:p w14:paraId="58E71B9D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        </w:t>
      </w:r>
      <w:proofErr w:type="gram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Table[</w:t>
      </w:r>
      <w:proofErr w:type="spellStart"/>
      <w:proofErr w:type="gram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WaitQ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[0].index-1].TAT=(Table[</w:t>
      </w:r>
      <w:proofErr w:type="spell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WaitQ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[0].index-1].CT) - (Table[</w:t>
      </w:r>
      <w:proofErr w:type="spell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WaitQ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[0].index-1].AT);</w:t>
      </w:r>
    </w:p>
    <w:p w14:paraId="351B4CDF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        </w:t>
      </w:r>
      <w:proofErr w:type="gram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Table[</w:t>
      </w:r>
      <w:proofErr w:type="spellStart"/>
      <w:proofErr w:type="gram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WaitQ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[0].index-1].WT=(Table[</w:t>
      </w:r>
      <w:proofErr w:type="spell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WaitQ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[0].index-1].TAT) - (Table[</w:t>
      </w:r>
      <w:proofErr w:type="spell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WaitQ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[0].index-1].BT);</w:t>
      </w:r>
    </w:p>
    <w:p w14:paraId="7360E3FF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        </w:t>
      </w:r>
      <w:proofErr w:type="spell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WaitQ.erase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(</w:t>
      </w:r>
      <w:proofErr w:type="spell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WaitQ.begin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()); //If process BT done then delete from waiting queue</w:t>
      </w:r>
    </w:p>
    <w:p w14:paraId="6717976F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</w:p>
    <w:p w14:paraId="0F196973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    }</w:t>
      </w:r>
    </w:p>
    <w:p w14:paraId="5CEF185F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}</w:t>
      </w:r>
    </w:p>
    <w:p w14:paraId="5B86EC2C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</w:t>
      </w:r>
    </w:p>
    <w:p w14:paraId="621F30E5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cout&lt;&lt;"|"&lt;&lt;endl;</w:t>
      </w:r>
    </w:p>
    <w:p w14:paraId="61A3A405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</w:t>
      </w:r>
      <w:proofErr w:type="gram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for(</w:t>
      </w:r>
      <w:proofErr w:type="gram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int j=0;j&lt;=</w:t>
      </w:r>
      <w:proofErr w:type="spell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TOTbt+space;j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++)</w:t>
      </w:r>
    </w:p>
    <w:p w14:paraId="5DD8440F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{ </w:t>
      </w:r>
    </w:p>
    <w:p w14:paraId="4CB7D109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cout.setf</w:t>
      </w:r>
      <w:proofErr w:type="spellEnd"/>
      <w:proofErr w:type="gram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(</w:t>
      </w:r>
      <w:proofErr w:type="spell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ios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::</w:t>
      </w:r>
      <w:proofErr w:type="spell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left,ios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::</w:t>
      </w:r>
      <w:proofErr w:type="spell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adjustfield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);</w:t>
      </w:r>
    </w:p>
    <w:p w14:paraId="42DB1B17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cout.width</w:t>
      </w:r>
      <w:proofErr w:type="spellEnd"/>
      <w:proofErr w:type="gram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(5);</w:t>
      </w:r>
    </w:p>
    <w:p w14:paraId="6AAB0C82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cout&lt;&lt;j; </w:t>
      </w:r>
    </w:p>
    <w:p w14:paraId="548C6BD5" w14:textId="573F1FED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}</w:t>
      </w:r>
    </w:p>
    <w:p w14:paraId="02B18EDC" w14:textId="77777777" w:rsidR="00577AE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}</w:t>
      </w:r>
    </w:p>
    <w:p w14:paraId="59B831DB" w14:textId="643C91C8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lastRenderedPageBreak/>
        <w:t xml:space="preserve">int </w:t>
      </w:r>
      <w:proofErr w:type="gram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main(</w:t>
      </w:r>
      <w:proofErr w:type="gram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)</w:t>
      </w:r>
    </w:p>
    <w:p w14:paraId="0A5D7195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{</w:t>
      </w:r>
    </w:p>
    <w:p w14:paraId="3DDB1E7F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PROCESSES </w:t>
      </w:r>
      <w:proofErr w:type="gram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Table[</w:t>
      </w:r>
      <w:proofErr w:type="gram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MAX];</w:t>
      </w:r>
    </w:p>
    <w:p w14:paraId="1A2DBEE9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</w:t>
      </w:r>
      <w:proofErr w:type="spellStart"/>
      <w:proofErr w:type="gram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processInput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(</w:t>
      </w:r>
      <w:proofErr w:type="gram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Table);</w:t>
      </w:r>
    </w:p>
    <w:p w14:paraId="6801C323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</w:t>
      </w:r>
      <w:proofErr w:type="spellStart"/>
      <w:proofErr w:type="gram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processArrange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(</w:t>
      </w:r>
      <w:proofErr w:type="gram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Table);</w:t>
      </w:r>
    </w:p>
    <w:p w14:paraId="26A81565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cout&lt;&lt;endl&lt;&lt;endl;</w:t>
      </w:r>
    </w:p>
    <w:p w14:paraId="19498AF3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PRIORITY_SCHEDULING(Table);</w:t>
      </w:r>
    </w:p>
    <w:p w14:paraId="35645C27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</w:t>
      </w:r>
      <w:proofErr w:type="spellStart"/>
      <w:proofErr w:type="gramStart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ProcessInfo</w:t>
      </w:r>
      <w:proofErr w:type="spell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(</w:t>
      </w:r>
      <w:proofErr w:type="gramEnd"/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Table);</w:t>
      </w:r>
    </w:p>
    <w:p w14:paraId="66300FC5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</w:p>
    <w:p w14:paraId="5CD9DCF8" w14:textId="77777777" w:rsidR="00A62919" w:rsidRPr="00A62919" w:rsidRDefault="00A62919" w:rsidP="00A6291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A62919">
        <w:rPr>
          <w:rFonts w:ascii="Cascadia Mono SemiBold" w:hAnsi="Cascadia Mono SemiBold" w:cs="Cascadia Mono SemiBold"/>
          <w:sz w:val="20"/>
          <w:szCs w:val="20"/>
          <w:lang w:val="en-US"/>
        </w:rPr>
        <w:t>}</w:t>
      </w:r>
    </w:p>
    <w:p w14:paraId="25BC9550" w14:textId="77777777" w:rsidR="00A62919" w:rsidRPr="00A62919" w:rsidRDefault="00A62919" w:rsidP="003803E6">
      <w:pPr>
        <w:spacing w:after="0"/>
        <w:rPr>
          <w:rFonts w:ascii="Verdana" w:hAnsi="Verdana" w:cs="Microsoft Sans Serif"/>
          <w:sz w:val="20"/>
          <w:szCs w:val="20"/>
          <w:lang w:val="en-US"/>
        </w:rPr>
      </w:pPr>
    </w:p>
    <w:p w14:paraId="36372634" w14:textId="4BEDFA54" w:rsidR="00A62919" w:rsidRDefault="00A62919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  <w:r>
        <w:rPr>
          <w:rFonts w:ascii="Verdana" w:hAnsi="Verdana" w:cs="Microsoft Sans Serif"/>
          <w:b/>
          <w:bCs/>
          <w:sz w:val="20"/>
          <w:szCs w:val="20"/>
          <w:lang w:val="en-US"/>
        </w:rPr>
        <w:t>OUTPUT:</w:t>
      </w:r>
    </w:p>
    <w:p w14:paraId="03A9467B" w14:textId="1D3BC0B2" w:rsidR="00A62919" w:rsidRDefault="00A62919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185C2CBB" w14:textId="5FB36770" w:rsidR="00A62919" w:rsidRDefault="00A62919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  <w:r w:rsidRPr="00A62919">
        <w:rPr>
          <w:rFonts w:ascii="Verdana" w:hAnsi="Verdana" w:cs="Microsoft Sans Serif"/>
          <w:b/>
          <w:bCs/>
          <w:sz w:val="20"/>
          <w:szCs w:val="20"/>
          <w:lang w:val="en-US"/>
        </w:rPr>
        <w:drawing>
          <wp:inline distT="0" distB="0" distL="0" distR="0" wp14:anchorId="0094291B" wp14:editId="004F7447">
            <wp:extent cx="3362781" cy="35280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6141" cy="353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3942E" w14:textId="4EB8DA87" w:rsidR="00A62919" w:rsidRPr="00A62919" w:rsidRDefault="00A62919" w:rsidP="003803E6">
      <w:pPr>
        <w:spacing w:after="0"/>
        <w:rPr>
          <w:rFonts w:ascii="Verdana" w:hAnsi="Verdana" w:cs="Microsoft Sans Serif"/>
          <w:sz w:val="18"/>
          <w:szCs w:val="18"/>
          <w:lang w:val="en-US"/>
        </w:rPr>
      </w:pPr>
    </w:p>
    <w:p w14:paraId="1DD39155" w14:textId="61C85543" w:rsidR="00F830F8" w:rsidRDefault="00A62919" w:rsidP="003803E6">
      <w:pPr>
        <w:spacing w:after="0"/>
        <w:rPr>
          <w:rFonts w:ascii="Verdana" w:hAnsi="Verdana" w:cs="Microsoft Sans Serif"/>
          <w:b/>
          <w:bCs/>
          <w:sz w:val="18"/>
          <w:szCs w:val="18"/>
          <w:lang w:val="en-US"/>
        </w:rPr>
      </w:pPr>
      <w:r w:rsidRPr="00A62919">
        <w:rPr>
          <w:rFonts w:ascii="Verdana" w:hAnsi="Verdana" w:cs="Microsoft Sans Serif"/>
          <w:b/>
          <w:bCs/>
          <w:sz w:val="18"/>
          <w:szCs w:val="18"/>
          <w:lang w:val="en-US"/>
        </w:rPr>
        <w:drawing>
          <wp:inline distT="0" distB="0" distL="0" distR="0" wp14:anchorId="10ED98B0" wp14:editId="15625940">
            <wp:extent cx="5926459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0379" cy="144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E70C" w14:textId="26B302DE" w:rsidR="00577AE9" w:rsidRDefault="00577AE9" w:rsidP="003803E6">
      <w:pPr>
        <w:spacing w:after="0"/>
        <w:rPr>
          <w:rFonts w:ascii="Verdana" w:hAnsi="Verdana" w:cs="Microsoft Sans Serif"/>
          <w:b/>
          <w:bCs/>
          <w:sz w:val="18"/>
          <w:szCs w:val="18"/>
          <w:lang w:val="en-US"/>
        </w:rPr>
      </w:pPr>
    </w:p>
    <w:p w14:paraId="3C81B665" w14:textId="77777777" w:rsidR="00577AE9" w:rsidRDefault="00577AE9" w:rsidP="003803E6">
      <w:pPr>
        <w:spacing w:after="0"/>
        <w:rPr>
          <w:rFonts w:ascii="Verdana" w:hAnsi="Verdana" w:cs="Microsoft Sans Serif"/>
          <w:b/>
          <w:bCs/>
          <w:sz w:val="18"/>
          <w:szCs w:val="18"/>
          <w:lang w:val="en-US"/>
        </w:rPr>
      </w:pPr>
    </w:p>
    <w:p w14:paraId="58F3413B" w14:textId="77777777" w:rsidR="00577AE9" w:rsidRDefault="00577AE9" w:rsidP="00577AE9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  <w:r>
        <w:rPr>
          <w:rFonts w:ascii="Verdana" w:hAnsi="Verdana" w:cs="Microsoft Sans Serif"/>
          <w:b/>
          <w:bCs/>
          <w:sz w:val="20"/>
          <w:szCs w:val="20"/>
          <w:lang w:val="en-US"/>
        </w:rPr>
        <w:t>CONCLUSION</w:t>
      </w:r>
    </w:p>
    <w:p w14:paraId="071A576B" w14:textId="77777777" w:rsidR="00577AE9" w:rsidRPr="00036FFB" w:rsidRDefault="00577AE9" w:rsidP="00577AE9">
      <w:pPr>
        <w:spacing w:after="0"/>
        <w:rPr>
          <w:rFonts w:ascii="Verdana" w:eastAsia="Times New Roman" w:hAnsi="Verdana" w:cs="Calibri"/>
          <w:color w:val="000000"/>
          <w:sz w:val="20"/>
          <w:szCs w:val="20"/>
          <w:lang w:eastAsia="en-IN"/>
        </w:rPr>
      </w:pPr>
      <w:r w:rsidRPr="00036FFB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The pre-emptive priority scheduling algorithm was comprehended and was successfully implemented.</w:t>
      </w:r>
    </w:p>
    <w:p w14:paraId="18985554" w14:textId="77777777" w:rsidR="00577AE9" w:rsidRPr="00036FFB" w:rsidRDefault="00577AE9" w:rsidP="00577AE9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  <w:r w:rsidRPr="00036FFB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 xml:space="preserve"> </w:t>
      </w:r>
    </w:p>
    <w:p w14:paraId="543A4A92" w14:textId="5B4BA139" w:rsidR="00577AE9" w:rsidRDefault="00577AE9" w:rsidP="003803E6">
      <w:pPr>
        <w:spacing w:after="0"/>
        <w:rPr>
          <w:rFonts w:ascii="Verdana" w:hAnsi="Verdana" w:cs="Microsoft Sans Serif"/>
          <w:b/>
          <w:bCs/>
          <w:sz w:val="18"/>
          <w:szCs w:val="18"/>
          <w:lang w:val="en-US"/>
        </w:rPr>
      </w:pPr>
    </w:p>
    <w:p w14:paraId="6776362D" w14:textId="77777777" w:rsidR="00577AE9" w:rsidRDefault="00577AE9" w:rsidP="003803E6">
      <w:pPr>
        <w:spacing w:after="0"/>
        <w:rPr>
          <w:rFonts w:ascii="Verdana" w:hAnsi="Verdana" w:cs="Microsoft Sans Serif"/>
          <w:b/>
          <w:bCs/>
          <w:sz w:val="18"/>
          <w:szCs w:val="18"/>
          <w:lang w:val="en-US"/>
        </w:rPr>
      </w:pPr>
    </w:p>
    <w:p w14:paraId="69DCE417" w14:textId="70C2424B" w:rsidR="00577AE9" w:rsidRPr="00577AE9" w:rsidRDefault="00577AE9" w:rsidP="003803E6">
      <w:pPr>
        <w:spacing w:after="0"/>
        <w:rPr>
          <w:rFonts w:ascii="Verdana" w:hAnsi="Verdana" w:cs="Microsoft Sans Serif"/>
          <w:b/>
          <w:bCs/>
          <w:sz w:val="18"/>
          <w:szCs w:val="18"/>
          <w:lang w:val="en-US"/>
        </w:rPr>
      </w:pPr>
      <w:r w:rsidRPr="00577AE9">
        <w:rPr>
          <w:rFonts w:ascii="Verdana" w:hAnsi="Verdana" w:cs="Microsoft Sans Serif"/>
          <w:b/>
          <w:bCs/>
          <w:sz w:val="18"/>
          <w:szCs w:val="18"/>
          <w:lang w:val="en-US"/>
        </w:rPr>
        <w:lastRenderedPageBreak/>
        <w:t>CODE:</w:t>
      </w:r>
    </w:p>
    <w:p w14:paraId="6976B6DE" w14:textId="77777777" w:rsidR="00577AE9" w:rsidRDefault="00577AE9" w:rsidP="003803E6">
      <w:pPr>
        <w:spacing w:after="0"/>
        <w:rPr>
          <w:rFonts w:ascii="Verdana" w:hAnsi="Verdana" w:cs="Microsoft Sans Serif"/>
          <w:b/>
          <w:bCs/>
          <w:sz w:val="18"/>
          <w:szCs w:val="18"/>
          <w:lang w:val="en-US"/>
        </w:rPr>
      </w:pPr>
    </w:p>
    <w:p w14:paraId="4C84FEE1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#include&lt;iostream&gt;</w:t>
      </w:r>
    </w:p>
    <w:p w14:paraId="2532EEF5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#include&lt;queue&gt;</w:t>
      </w:r>
    </w:p>
    <w:p w14:paraId="2E05F217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</w:p>
    <w:p w14:paraId="352521F7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using namespace std;</w:t>
      </w:r>
    </w:p>
    <w:p w14:paraId="6C94D0C0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</w:p>
    <w:p w14:paraId="241955A8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#</w:t>
      </w:r>
      <w:proofErr w:type="gramStart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define</w:t>
      </w:r>
      <w:proofErr w:type="gramEnd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MAX_SIZE 10</w:t>
      </w:r>
    </w:p>
    <w:p w14:paraId="7AF7C3E7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#</w:t>
      </w:r>
      <w:proofErr w:type="gramStart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define</w:t>
      </w:r>
      <w:proofErr w:type="gramEnd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WAIT s--</w:t>
      </w:r>
    </w:p>
    <w:p w14:paraId="0E2365C3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#</w:t>
      </w:r>
      <w:proofErr w:type="gramStart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define</w:t>
      </w:r>
      <w:proofErr w:type="gramEnd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SIGNAL s++</w:t>
      </w:r>
    </w:p>
    <w:p w14:paraId="7F03B297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#</w:t>
      </w:r>
      <w:proofErr w:type="gramStart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define</w:t>
      </w:r>
      <w:proofErr w:type="gramEnd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FULL EMPTY_SLOTS==X</w:t>
      </w:r>
    </w:p>
    <w:p w14:paraId="4BE7595E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#</w:t>
      </w:r>
      <w:proofErr w:type="gramStart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define</w:t>
      </w:r>
      <w:proofErr w:type="gramEnd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SLOT_OCCUPIED EMPTY_SLOTS--</w:t>
      </w:r>
    </w:p>
    <w:p w14:paraId="055C5793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</w:p>
    <w:p w14:paraId="42984F82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int s=0;</w:t>
      </w:r>
    </w:p>
    <w:p w14:paraId="682F1567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int EMPTY_SLOTS=MAX_SIZE;</w:t>
      </w:r>
    </w:p>
    <w:p w14:paraId="7154EED3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int X=0;</w:t>
      </w:r>
    </w:p>
    <w:p w14:paraId="625B0FC2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queue&lt;int&gt; BUFFER;</w:t>
      </w:r>
    </w:p>
    <w:p w14:paraId="5A787019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</w:p>
    <w:p w14:paraId="59715B21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void </w:t>
      </w:r>
      <w:proofErr w:type="gramStart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DISPLAY(</w:t>
      </w:r>
      <w:proofErr w:type="gramEnd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)</w:t>
      </w:r>
    </w:p>
    <w:p w14:paraId="6CC1D7FA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{</w:t>
      </w:r>
    </w:p>
    <w:p w14:paraId="63878D9A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queue&lt;int&gt; DISPLAY_BUFF=BUFFER;</w:t>
      </w:r>
    </w:p>
    <w:p w14:paraId="6250297B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cout&lt;&lt;"CURRENT BUFFER CONTENT: ";</w:t>
      </w:r>
    </w:p>
    <w:p w14:paraId="38543A09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</w:p>
    <w:p w14:paraId="124349C2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</w:t>
      </w:r>
      <w:proofErr w:type="gramStart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if(</w:t>
      </w:r>
      <w:proofErr w:type="spellStart"/>
      <w:proofErr w:type="gramEnd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DISPLAY_BUFF.empty</w:t>
      </w:r>
      <w:proofErr w:type="spellEnd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()==true)</w:t>
      </w:r>
    </w:p>
    <w:p w14:paraId="3A714CD4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{</w:t>
      </w:r>
    </w:p>
    <w:p w14:paraId="279D2115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cout&lt;&lt;"QUEUE IS EMPTY"&lt;&lt;endl;</w:t>
      </w:r>
    </w:p>
    <w:p w14:paraId="520AE1B8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return;</w:t>
      </w:r>
    </w:p>
    <w:p w14:paraId="06822770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}</w:t>
      </w:r>
    </w:p>
    <w:p w14:paraId="4A2FB420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</w:t>
      </w:r>
      <w:proofErr w:type="gramStart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while(</w:t>
      </w:r>
      <w:proofErr w:type="spellStart"/>
      <w:proofErr w:type="gramEnd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DISPLAY_BUFF.empty</w:t>
      </w:r>
      <w:proofErr w:type="spellEnd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()==false)</w:t>
      </w:r>
    </w:p>
    <w:p w14:paraId="231E118F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{</w:t>
      </w:r>
    </w:p>
    <w:p w14:paraId="53945DEF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cout&lt;&lt;</w:t>
      </w:r>
      <w:proofErr w:type="spellStart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DISPLAY_BUFF.front</w:t>
      </w:r>
      <w:proofErr w:type="spellEnd"/>
      <w:proofErr w:type="gramStart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()&lt;</w:t>
      </w:r>
      <w:proofErr w:type="gramEnd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&lt;"  ";</w:t>
      </w:r>
    </w:p>
    <w:p w14:paraId="7DE4827F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DISPLAY_BUFF.pop</w:t>
      </w:r>
      <w:proofErr w:type="spellEnd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(</w:t>
      </w:r>
      <w:proofErr w:type="gramEnd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);</w:t>
      </w:r>
    </w:p>
    <w:p w14:paraId="426F38D3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}</w:t>
      </w:r>
    </w:p>
    <w:p w14:paraId="3FE3C5B4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}</w:t>
      </w:r>
    </w:p>
    <w:p w14:paraId="20245612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</w:p>
    <w:p w14:paraId="2D06B58D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void </w:t>
      </w:r>
      <w:proofErr w:type="gramStart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PRODUCE(</w:t>
      </w:r>
      <w:proofErr w:type="gramEnd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)</w:t>
      </w:r>
    </w:p>
    <w:p w14:paraId="756FA0DC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{</w:t>
      </w:r>
    </w:p>
    <w:p w14:paraId="567B126E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int r=</w:t>
      </w:r>
      <w:proofErr w:type="gramStart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rand(</w:t>
      </w:r>
      <w:proofErr w:type="gramEnd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)%100;</w:t>
      </w:r>
    </w:p>
    <w:p w14:paraId="4A7EDF33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</w:t>
      </w:r>
      <w:proofErr w:type="gramStart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if(</w:t>
      </w:r>
      <w:proofErr w:type="gramEnd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FULL)</w:t>
      </w:r>
    </w:p>
    <w:p w14:paraId="00458E2F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{</w:t>
      </w:r>
    </w:p>
    <w:p w14:paraId="076C4EB6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cout&lt;&lt;"\n\</w:t>
      </w:r>
      <w:proofErr w:type="spellStart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nQUEUE</w:t>
      </w:r>
      <w:proofErr w:type="spellEnd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IS FULL";</w:t>
      </w:r>
    </w:p>
    <w:p w14:paraId="611440FB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return;</w:t>
      </w:r>
    </w:p>
    <w:p w14:paraId="610DD37C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}</w:t>
      </w:r>
    </w:p>
    <w:p w14:paraId="6A7725B2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</w:p>
    <w:p w14:paraId="77EDFBD9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</w:t>
      </w:r>
      <w:proofErr w:type="gramStart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WAIT;   </w:t>
      </w:r>
      <w:proofErr w:type="gramEnd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cout&lt;&lt;"\n\</w:t>
      </w:r>
      <w:proofErr w:type="spellStart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nSEMAPHORE</w:t>
      </w:r>
      <w:proofErr w:type="spellEnd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WAIT: "&lt;&lt;s&lt;&lt;endl;</w:t>
      </w:r>
    </w:p>
    <w:p w14:paraId="7FE39A08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</w:t>
      </w:r>
      <w:proofErr w:type="spellStart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BUFFER.push</w:t>
      </w:r>
      <w:proofErr w:type="spellEnd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(r);</w:t>
      </w:r>
    </w:p>
    <w:p w14:paraId="59991BD1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SLOT_OCCUPIED;</w:t>
      </w:r>
    </w:p>
    <w:p w14:paraId="61CD04F4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SIGNAL; cout&lt;&lt;"SEMAPHORE SIGNAL: "&lt;&lt;s&lt;&lt;endl;</w:t>
      </w:r>
    </w:p>
    <w:p w14:paraId="1143F14A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</w:t>
      </w:r>
      <w:proofErr w:type="gramStart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DISPLAY(</w:t>
      </w:r>
      <w:proofErr w:type="gramEnd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);</w:t>
      </w:r>
    </w:p>
    <w:p w14:paraId="768C65E4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</w:p>
    <w:p w14:paraId="032DDD02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}</w:t>
      </w:r>
    </w:p>
    <w:p w14:paraId="11844EE6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</w:p>
    <w:p w14:paraId="1BD397BD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void </w:t>
      </w:r>
      <w:proofErr w:type="gramStart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CONSUME(</w:t>
      </w:r>
      <w:proofErr w:type="gramEnd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)</w:t>
      </w:r>
    </w:p>
    <w:p w14:paraId="1F70F166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{</w:t>
      </w:r>
    </w:p>
    <w:p w14:paraId="4AE99153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lastRenderedPageBreak/>
        <w:t xml:space="preserve">    </w:t>
      </w:r>
      <w:proofErr w:type="gramStart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if(</w:t>
      </w:r>
      <w:proofErr w:type="spellStart"/>
      <w:proofErr w:type="gramEnd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BUFFER.empty</w:t>
      </w:r>
      <w:proofErr w:type="spellEnd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()==true)</w:t>
      </w:r>
    </w:p>
    <w:p w14:paraId="7D78EAA0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{</w:t>
      </w:r>
    </w:p>
    <w:p w14:paraId="22CDF549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cout&lt;&lt;"\n\</w:t>
      </w:r>
      <w:proofErr w:type="spellStart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nQUEUE</w:t>
      </w:r>
      <w:proofErr w:type="spellEnd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IS EMPTY"&lt;&lt;endl;</w:t>
      </w:r>
    </w:p>
    <w:p w14:paraId="5247C06B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return;</w:t>
      </w:r>
    </w:p>
    <w:p w14:paraId="25ADACFA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}</w:t>
      </w:r>
    </w:p>
    <w:p w14:paraId="12D1C013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</w:t>
      </w:r>
    </w:p>
    <w:p w14:paraId="13C256CC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</w:t>
      </w:r>
    </w:p>
    <w:p w14:paraId="218884F0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</w:t>
      </w:r>
      <w:proofErr w:type="gramStart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WAIT;   </w:t>
      </w:r>
      <w:proofErr w:type="gramEnd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cout&lt;&lt;"\n\</w:t>
      </w:r>
      <w:proofErr w:type="spellStart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nSEMAPHORE</w:t>
      </w:r>
      <w:proofErr w:type="spellEnd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WAIT: "&lt;&lt;s&lt;&lt;endl;</w:t>
      </w:r>
    </w:p>
    <w:p w14:paraId="0D60A0D7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cout&lt;&lt;"PROCESS CONSUMED: "&lt;&lt;</w:t>
      </w:r>
      <w:proofErr w:type="spellStart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BUFFER.front</w:t>
      </w:r>
      <w:proofErr w:type="spellEnd"/>
      <w:proofErr w:type="gramStart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()&lt;</w:t>
      </w:r>
      <w:proofErr w:type="gramEnd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&lt;endl;</w:t>
      </w:r>
    </w:p>
    <w:p w14:paraId="4F070DAE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</w:t>
      </w:r>
      <w:proofErr w:type="spellStart"/>
      <w:proofErr w:type="gramStart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BUFFER.pop</w:t>
      </w:r>
      <w:proofErr w:type="spellEnd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(</w:t>
      </w:r>
      <w:proofErr w:type="gramEnd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);X--;</w:t>
      </w:r>
    </w:p>
    <w:p w14:paraId="5CA4A12E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SIGNAL; cout&lt;&lt;"SEMAPHORE SIGNAL: "&lt;&lt;s&lt;&lt;endl;</w:t>
      </w:r>
    </w:p>
    <w:p w14:paraId="32C83ACD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</w:t>
      </w:r>
      <w:proofErr w:type="gramStart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DISPLAY(</w:t>
      </w:r>
      <w:proofErr w:type="gramEnd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);</w:t>
      </w:r>
    </w:p>
    <w:p w14:paraId="4684A330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}</w:t>
      </w:r>
    </w:p>
    <w:p w14:paraId="697544AC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</w:p>
    <w:p w14:paraId="52D86B53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int </w:t>
      </w:r>
      <w:proofErr w:type="gramStart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main(</w:t>
      </w:r>
      <w:proofErr w:type="gramEnd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)</w:t>
      </w:r>
    </w:p>
    <w:p w14:paraId="539A3E1F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{</w:t>
      </w:r>
    </w:p>
    <w:p w14:paraId="5F4E0579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int </w:t>
      </w:r>
      <w:proofErr w:type="spellStart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ch</w:t>
      </w:r>
      <w:proofErr w:type="spellEnd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;</w:t>
      </w:r>
    </w:p>
    <w:p w14:paraId="4F34E778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do</w:t>
      </w:r>
    </w:p>
    <w:p w14:paraId="3BA0D1BE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{</w:t>
      </w:r>
    </w:p>
    <w:p w14:paraId="239B3620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cout&lt;&lt;"\n\n1: PRODUCE\n2: CONSUME\n3: DISPLAY\n0: EXIT\n";    </w:t>
      </w:r>
    </w:p>
    <w:p w14:paraId="147823C6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cout&lt;&lt;"ENTER YOUR CHOICE ";</w:t>
      </w:r>
    </w:p>
    <w:p w14:paraId="6001149B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</w:t>
      </w:r>
      <w:proofErr w:type="spellStart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cin</w:t>
      </w:r>
      <w:proofErr w:type="spellEnd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&gt;&gt;</w:t>
      </w:r>
      <w:proofErr w:type="spellStart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ch</w:t>
      </w:r>
      <w:proofErr w:type="spellEnd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;</w:t>
      </w:r>
    </w:p>
    <w:p w14:paraId="2480688F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switch(</w:t>
      </w:r>
      <w:proofErr w:type="spellStart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ch</w:t>
      </w:r>
      <w:proofErr w:type="spellEnd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)</w:t>
      </w:r>
    </w:p>
    <w:p w14:paraId="6D37FF27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{</w:t>
      </w:r>
    </w:p>
    <w:p w14:paraId="184466C5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    case 1: </w:t>
      </w:r>
      <w:proofErr w:type="gramStart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PRODUCE(</w:t>
      </w:r>
      <w:proofErr w:type="gramEnd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);</w:t>
      </w:r>
    </w:p>
    <w:p w14:paraId="132740C0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            break;</w:t>
      </w:r>
    </w:p>
    <w:p w14:paraId="63EBCD88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</w:p>
    <w:p w14:paraId="6838B4B1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    case 2: </w:t>
      </w:r>
      <w:proofErr w:type="gramStart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CONSUME(</w:t>
      </w:r>
      <w:proofErr w:type="gramEnd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);</w:t>
      </w:r>
    </w:p>
    <w:p w14:paraId="6278E5C8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            break;</w:t>
      </w:r>
    </w:p>
    <w:p w14:paraId="531410AF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    case 3: </w:t>
      </w:r>
      <w:proofErr w:type="gramStart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DISPLAY(</w:t>
      </w:r>
      <w:proofErr w:type="gramEnd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);</w:t>
      </w:r>
    </w:p>
    <w:p w14:paraId="43D0DA0C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            break;</w:t>
      </w:r>
    </w:p>
    <w:p w14:paraId="3E49DB59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</w:p>
    <w:p w14:paraId="3270A8C5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    case 0: break;</w:t>
      </w:r>
    </w:p>
    <w:p w14:paraId="27075354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</w:p>
    <w:p w14:paraId="5F14751C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    </w:t>
      </w:r>
      <w:proofErr w:type="gramStart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default :</w:t>
      </w:r>
      <w:proofErr w:type="gramEnd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cout&lt;&lt;"INVALID CHOICE ";</w:t>
      </w:r>
    </w:p>
    <w:p w14:paraId="2EDDAAD5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              break;</w:t>
      </w:r>
    </w:p>
    <w:p w14:paraId="08EF8A4B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}</w:t>
      </w:r>
    </w:p>
    <w:p w14:paraId="68991BB6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</w:t>
      </w:r>
      <w:proofErr w:type="gramStart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}while</w:t>
      </w:r>
      <w:proofErr w:type="gramEnd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(</w:t>
      </w:r>
      <w:proofErr w:type="spellStart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ch</w:t>
      </w:r>
      <w:proofErr w:type="spellEnd"/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);</w:t>
      </w:r>
    </w:p>
    <w:p w14:paraId="54C9055C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return 0;</w:t>
      </w:r>
    </w:p>
    <w:p w14:paraId="3EDF7802" w14:textId="77777777" w:rsidR="00577AE9" w:rsidRP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</w:p>
    <w:p w14:paraId="2164FA3F" w14:textId="0A5261BB" w:rsid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577AE9">
        <w:rPr>
          <w:rFonts w:ascii="Cascadia Mono SemiBold" w:hAnsi="Cascadia Mono SemiBold" w:cs="Cascadia Mono SemiBold"/>
          <w:sz w:val="20"/>
          <w:szCs w:val="20"/>
          <w:lang w:val="en-US"/>
        </w:rPr>
        <w:t>}</w:t>
      </w:r>
    </w:p>
    <w:p w14:paraId="157BF8CF" w14:textId="5004E7AD" w:rsidR="00577AE9" w:rsidRDefault="00577AE9" w:rsidP="00577AE9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</w:p>
    <w:p w14:paraId="65AB1A8F" w14:textId="77777777" w:rsidR="00577AE9" w:rsidRDefault="00577AE9" w:rsidP="00577AE9">
      <w:pPr>
        <w:spacing w:after="0"/>
        <w:rPr>
          <w:rFonts w:ascii="Verdana" w:hAnsi="Verdana" w:cs="Cascadia Mono SemiBold"/>
          <w:b/>
          <w:bCs/>
          <w:sz w:val="20"/>
          <w:szCs w:val="20"/>
          <w:lang w:val="en-US"/>
        </w:rPr>
      </w:pPr>
    </w:p>
    <w:p w14:paraId="1CFC71A8" w14:textId="77777777" w:rsidR="00577AE9" w:rsidRDefault="00577AE9" w:rsidP="00577AE9">
      <w:pPr>
        <w:spacing w:after="0"/>
        <w:rPr>
          <w:rFonts w:ascii="Verdana" w:hAnsi="Verdana" w:cs="Cascadia Mono SemiBold"/>
          <w:b/>
          <w:bCs/>
          <w:sz w:val="20"/>
          <w:szCs w:val="20"/>
          <w:lang w:val="en-US"/>
        </w:rPr>
      </w:pPr>
    </w:p>
    <w:p w14:paraId="0BE6364F" w14:textId="77777777" w:rsidR="00577AE9" w:rsidRDefault="00577AE9" w:rsidP="00577AE9">
      <w:pPr>
        <w:spacing w:after="0"/>
        <w:rPr>
          <w:rFonts w:ascii="Verdana" w:hAnsi="Verdana" w:cs="Cascadia Mono SemiBold"/>
          <w:b/>
          <w:bCs/>
          <w:sz w:val="20"/>
          <w:szCs w:val="20"/>
          <w:lang w:val="en-US"/>
        </w:rPr>
      </w:pPr>
    </w:p>
    <w:p w14:paraId="31B8B9C2" w14:textId="77777777" w:rsidR="00577AE9" w:rsidRDefault="00577AE9" w:rsidP="00577AE9">
      <w:pPr>
        <w:spacing w:after="0"/>
        <w:rPr>
          <w:rFonts w:ascii="Verdana" w:hAnsi="Verdana" w:cs="Cascadia Mono SemiBold"/>
          <w:b/>
          <w:bCs/>
          <w:sz w:val="20"/>
          <w:szCs w:val="20"/>
          <w:lang w:val="en-US"/>
        </w:rPr>
      </w:pPr>
    </w:p>
    <w:p w14:paraId="231F7BEE" w14:textId="77777777" w:rsidR="00577AE9" w:rsidRDefault="00577AE9" w:rsidP="00577AE9">
      <w:pPr>
        <w:spacing w:after="0"/>
        <w:rPr>
          <w:rFonts w:ascii="Verdana" w:hAnsi="Verdana" w:cs="Cascadia Mono SemiBold"/>
          <w:b/>
          <w:bCs/>
          <w:sz w:val="20"/>
          <w:szCs w:val="20"/>
          <w:lang w:val="en-US"/>
        </w:rPr>
      </w:pPr>
    </w:p>
    <w:p w14:paraId="40F75AC6" w14:textId="77777777" w:rsidR="00577AE9" w:rsidRDefault="00577AE9" w:rsidP="00577AE9">
      <w:pPr>
        <w:spacing w:after="0"/>
        <w:rPr>
          <w:rFonts w:ascii="Verdana" w:hAnsi="Verdana" w:cs="Cascadia Mono SemiBold"/>
          <w:b/>
          <w:bCs/>
          <w:sz w:val="20"/>
          <w:szCs w:val="20"/>
          <w:lang w:val="en-US"/>
        </w:rPr>
      </w:pPr>
    </w:p>
    <w:p w14:paraId="0CC36C1B" w14:textId="77777777" w:rsidR="00577AE9" w:rsidRDefault="00577AE9" w:rsidP="00577AE9">
      <w:pPr>
        <w:spacing w:after="0"/>
        <w:rPr>
          <w:rFonts w:ascii="Verdana" w:hAnsi="Verdana" w:cs="Cascadia Mono SemiBold"/>
          <w:b/>
          <w:bCs/>
          <w:sz w:val="20"/>
          <w:szCs w:val="20"/>
          <w:lang w:val="en-US"/>
        </w:rPr>
      </w:pPr>
    </w:p>
    <w:p w14:paraId="4F7051A3" w14:textId="77777777" w:rsidR="00577AE9" w:rsidRDefault="00577AE9" w:rsidP="00577AE9">
      <w:pPr>
        <w:spacing w:after="0"/>
        <w:rPr>
          <w:rFonts w:ascii="Verdana" w:hAnsi="Verdana" w:cs="Cascadia Mono SemiBold"/>
          <w:b/>
          <w:bCs/>
          <w:sz w:val="20"/>
          <w:szCs w:val="20"/>
          <w:lang w:val="en-US"/>
        </w:rPr>
      </w:pPr>
    </w:p>
    <w:p w14:paraId="38D89D80" w14:textId="77777777" w:rsidR="00577AE9" w:rsidRDefault="00577AE9" w:rsidP="00577AE9">
      <w:pPr>
        <w:spacing w:after="0"/>
        <w:rPr>
          <w:rFonts w:ascii="Verdana" w:hAnsi="Verdana" w:cs="Cascadia Mono SemiBold"/>
          <w:b/>
          <w:bCs/>
          <w:sz w:val="20"/>
          <w:szCs w:val="20"/>
          <w:lang w:val="en-US"/>
        </w:rPr>
      </w:pPr>
    </w:p>
    <w:p w14:paraId="6941F8C2" w14:textId="77777777" w:rsidR="00577AE9" w:rsidRDefault="00577AE9" w:rsidP="00577AE9">
      <w:pPr>
        <w:spacing w:after="0"/>
        <w:rPr>
          <w:rFonts w:ascii="Verdana" w:hAnsi="Verdana" w:cs="Cascadia Mono SemiBold"/>
          <w:b/>
          <w:bCs/>
          <w:sz w:val="20"/>
          <w:szCs w:val="20"/>
          <w:lang w:val="en-US"/>
        </w:rPr>
      </w:pPr>
    </w:p>
    <w:p w14:paraId="272B4D32" w14:textId="77777777" w:rsidR="00577AE9" w:rsidRDefault="00577AE9" w:rsidP="00577AE9">
      <w:pPr>
        <w:spacing w:after="0"/>
        <w:rPr>
          <w:rFonts w:ascii="Verdana" w:hAnsi="Verdana" w:cs="Cascadia Mono SemiBold"/>
          <w:b/>
          <w:bCs/>
          <w:sz w:val="20"/>
          <w:szCs w:val="20"/>
          <w:lang w:val="en-US"/>
        </w:rPr>
      </w:pPr>
    </w:p>
    <w:p w14:paraId="6738C6D0" w14:textId="3D0941BA" w:rsidR="00577AE9" w:rsidRDefault="00577AE9" w:rsidP="00577AE9">
      <w:pPr>
        <w:spacing w:after="0"/>
        <w:rPr>
          <w:rFonts w:ascii="Verdana" w:hAnsi="Verdana" w:cs="Cascadia Mono SemiBold"/>
          <w:b/>
          <w:bCs/>
          <w:sz w:val="20"/>
          <w:szCs w:val="20"/>
          <w:lang w:val="en-US"/>
        </w:rPr>
      </w:pPr>
      <w:r w:rsidRPr="00577AE9">
        <w:rPr>
          <w:rFonts w:ascii="Verdana" w:hAnsi="Verdana" w:cs="Cascadia Mono SemiBold"/>
          <w:b/>
          <w:bCs/>
          <w:sz w:val="20"/>
          <w:szCs w:val="20"/>
          <w:lang w:val="en-US"/>
        </w:rPr>
        <w:lastRenderedPageBreak/>
        <w:t>OUTPUT:</w:t>
      </w:r>
    </w:p>
    <w:p w14:paraId="41A66519" w14:textId="2781480D" w:rsidR="00577AE9" w:rsidRDefault="00577AE9" w:rsidP="00577AE9">
      <w:pPr>
        <w:spacing w:after="0"/>
        <w:rPr>
          <w:rFonts w:ascii="Verdana" w:hAnsi="Verdana" w:cs="Cascadia Mono SemiBold"/>
          <w:b/>
          <w:bCs/>
          <w:sz w:val="20"/>
          <w:szCs w:val="20"/>
          <w:lang w:val="en-US"/>
        </w:rPr>
      </w:pPr>
    </w:p>
    <w:p w14:paraId="25B5D7A4" w14:textId="6D472DA2" w:rsidR="00577AE9" w:rsidRDefault="00577AE9" w:rsidP="00577AE9">
      <w:pPr>
        <w:spacing w:after="0"/>
        <w:rPr>
          <w:rFonts w:ascii="Verdana" w:hAnsi="Verdana" w:cs="Cascadia Mono SemiBold"/>
          <w:b/>
          <w:bCs/>
          <w:sz w:val="20"/>
          <w:szCs w:val="20"/>
          <w:lang w:val="en-US"/>
        </w:rPr>
      </w:pPr>
      <w:r w:rsidRPr="00577AE9">
        <w:rPr>
          <w:rFonts w:ascii="Verdana" w:hAnsi="Verdana" w:cs="Cascadia Mono SemiBold"/>
          <w:b/>
          <w:bCs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2FEB059D" wp14:editId="4ABC7EA5">
            <wp:simplePos x="0" y="0"/>
            <wp:positionH relativeFrom="column">
              <wp:posOffset>0</wp:posOffset>
            </wp:positionH>
            <wp:positionV relativeFrom="paragraph">
              <wp:posOffset>4530090</wp:posOffset>
            </wp:positionV>
            <wp:extent cx="3472180" cy="2944495"/>
            <wp:effectExtent l="0" t="0" r="0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18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7AE9">
        <w:rPr>
          <w:rFonts w:ascii="Verdana" w:hAnsi="Verdana" w:cs="Cascadia Mono SemiBold"/>
          <w:b/>
          <w:bCs/>
          <w:sz w:val="20"/>
          <w:szCs w:val="20"/>
          <w:lang w:val="en-US"/>
        </w:rPr>
        <w:drawing>
          <wp:inline distT="0" distB="0" distL="0" distR="0" wp14:anchorId="65D0952C" wp14:editId="5CA008BB">
            <wp:extent cx="3472559" cy="4518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2775" cy="453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601B" w14:textId="0EAF11B6" w:rsidR="00577AE9" w:rsidRPr="00577AE9" w:rsidRDefault="00577AE9" w:rsidP="00577AE9">
      <w:pPr>
        <w:spacing w:after="0"/>
        <w:rPr>
          <w:rFonts w:ascii="Verdana" w:hAnsi="Verdana" w:cs="Cascadia Mono SemiBold"/>
          <w:b/>
          <w:bCs/>
          <w:sz w:val="20"/>
          <w:szCs w:val="20"/>
          <w:lang w:val="en-US"/>
        </w:rPr>
      </w:pPr>
    </w:p>
    <w:sectPr w:rsidR="00577AE9" w:rsidRPr="00577AE9" w:rsidSect="009E6446">
      <w:headerReference w:type="default" r:id="rId11"/>
      <w:footerReference w:type="default" r:id="rId12"/>
      <w:pgSz w:w="11906" w:h="16838"/>
      <w:pgMar w:top="1702" w:right="1440" w:bottom="1440" w:left="1440" w:header="851" w:footer="4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EB980" w14:textId="77777777" w:rsidR="002B22D8" w:rsidRDefault="002B22D8" w:rsidP="003803E6">
      <w:pPr>
        <w:spacing w:after="0" w:line="240" w:lineRule="auto"/>
      </w:pPr>
      <w:r>
        <w:separator/>
      </w:r>
    </w:p>
  </w:endnote>
  <w:endnote w:type="continuationSeparator" w:id="0">
    <w:p w14:paraId="0CEBBAC4" w14:textId="77777777" w:rsidR="002B22D8" w:rsidRDefault="002B22D8" w:rsidP="00380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scadia Mono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8384C" w14:textId="77777777" w:rsidR="000E4863" w:rsidRDefault="000E4863" w:rsidP="00FE5BD7">
    <w:pPr>
      <w:pStyle w:val="Footer"/>
    </w:pPr>
    <w:r>
      <w:t xml:space="preserve">201105025    </w:t>
    </w:r>
    <w:r w:rsidR="009E6446">
      <w:t xml:space="preserve">                                                                                                                              PAGE NO:</w:t>
    </w:r>
    <w:r>
      <w:t xml:space="preserve">                                                                                                                                                        </w:t>
    </w:r>
  </w:p>
  <w:p w14:paraId="4354B60B" w14:textId="77777777" w:rsidR="000E4863" w:rsidRDefault="000E48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0957A" w14:textId="77777777" w:rsidR="002B22D8" w:rsidRDefault="002B22D8" w:rsidP="003803E6">
      <w:pPr>
        <w:spacing w:after="0" w:line="240" w:lineRule="auto"/>
      </w:pPr>
      <w:r>
        <w:separator/>
      </w:r>
    </w:p>
  </w:footnote>
  <w:footnote w:type="continuationSeparator" w:id="0">
    <w:p w14:paraId="353D9F79" w14:textId="77777777" w:rsidR="002B22D8" w:rsidRDefault="002B22D8" w:rsidP="00380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E239A" w14:textId="77777777" w:rsidR="003803E6" w:rsidRPr="003803E6" w:rsidRDefault="003803E6" w:rsidP="003803E6">
    <w:pPr>
      <w:pStyle w:val="Header"/>
      <w:jc w:val="center"/>
      <w:rPr>
        <w:rFonts w:ascii="Berlin Sans FB" w:hAnsi="Berlin Sans FB"/>
        <w:sz w:val="36"/>
        <w:szCs w:val="36"/>
      </w:rPr>
    </w:pPr>
    <w:r w:rsidRPr="003803E6">
      <w:rPr>
        <w:rFonts w:ascii="Berlin Sans FB" w:hAnsi="Berlin Sans FB"/>
        <w:sz w:val="36"/>
        <w:szCs w:val="36"/>
      </w:rPr>
      <w:t>GOA COLLEGE OF ENGINEERING</w:t>
    </w:r>
  </w:p>
  <w:p w14:paraId="0F78A982" w14:textId="77777777" w:rsidR="003803E6" w:rsidRPr="003803E6" w:rsidRDefault="003803E6" w:rsidP="003803E6">
    <w:pPr>
      <w:pStyle w:val="Header"/>
      <w:jc w:val="center"/>
      <w:rPr>
        <w:sz w:val="24"/>
        <w:szCs w:val="24"/>
      </w:rPr>
    </w:pPr>
    <w:r>
      <w:rPr>
        <w:sz w:val="24"/>
        <w:szCs w:val="24"/>
      </w:rPr>
      <w:t>FARMAGUDI, PONDA GOA</w:t>
    </w:r>
  </w:p>
  <w:p w14:paraId="230B9C8C" w14:textId="77777777" w:rsidR="003803E6" w:rsidRDefault="003803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wNTU1NrWwNDY3NzdW0lEKTi0uzszPAykwqQUAP7IfciwAAAA="/>
  </w:docVars>
  <w:rsids>
    <w:rsidRoot w:val="00A62919"/>
    <w:rsid w:val="000E4863"/>
    <w:rsid w:val="001E2F7E"/>
    <w:rsid w:val="002B22D8"/>
    <w:rsid w:val="003803E6"/>
    <w:rsid w:val="00577AE9"/>
    <w:rsid w:val="007020C8"/>
    <w:rsid w:val="00816D67"/>
    <w:rsid w:val="008D10DD"/>
    <w:rsid w:val="009E6446"/>
    <w:rsid w:val="00A62919"/>
    <w:rsid w:val="00A83E1A"/>
    <w:rsid w:val="00F830F8"/>
    <w:rsid w:val="00FE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4A2C81"/>
  <w15:chartTrackingRefBased/>
  <w15:docId w15:val="{46240E4C-AD22-4D43-B3BB-5D1CE497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3E6"/>
  </w:style>
  <w:style w:type="paragraph" w:styleId="Footer">
    <w:name w:val="footer"/>
    <w:basedOn w:val="Normal"/>
    <w:link w:val="FooterChar"/>
    <w:uiPriority w:val="99"/>
    <w:unhideWhenUsed/>
    <w:rsid w:val="00380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6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loyd\Documents\Custom%20Office%20Templates\O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A7CA0-F1A8-43E5-9450-99AA67291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OS</Template>
  <TotalTime>18</TotalTime>
  <Pages>7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Lloyd Costa</cp:lastModifiedBy>
  <cp:revision>1</cp:revision>
  <dcterms:created xsi:type="dcterms:W3CDTF">2022-12-14T04:48:00Z</dcterms:created>
  <dcterms:modified xsi:type="dcterms:W3CDTF">2022-12-14T05:06:00Z</dcterms:modified>
</cp:coreProperties>
</file>